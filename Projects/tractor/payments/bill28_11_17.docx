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Default Extension="sigs" ContentType="application/vnd.openxmlformats-package.digital-signature-origin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X="-15" w:tblpY="-837"/>
        <w:tblW w:w="5000" w:type="pct"/>
        <w:tblBorders>
          <w:bottom w:val="single" w:sz="4" w:space="0" w:color="auto"/>
        </w:tblBorders>
        <w:tblLayout w:type="fixed"/>
        <w:tblCellMar>
          <w:top w:w="144" w:type="dxa"/>
          <w:left w:w="115" w:type="dxa"/>
          <w:bottom w:w="58" w:type="dxa"/>
          <w:right w:w="115" w:type="dxa"/>
        </w:tblCellMar>
        <w:tblLook w:val="0000"/>
      </w:tblPr>
      <w:tblGrid>
        <w:gridCol w:w="4775"/>
        <w:gridCol w:w="5391"/>
      </w:tblGrid>
      <w:tr w:rsidR="009C5836" w:rsidRPr="001E3C2E" w:rsidTr="0033504D">
        <w:trPr>
          <w:trHeight w:val="836"/>
        </w:trPr>
        <w:tc>
          <w:tcPr>
            <w:tcW w:w="4775" w:type="dxa"/>
            <w:tcBorders>
              <w:top w:val="single" w:sz="4" w:space="0" w:color="2A6C7D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1B0F75" w:rsidP="0033504D">
            <w:pPr>
              <w:spacing w:line="240" w:lineRule="auto"/>
              <w:ind w:right="4495"/>
            </w:pPr>
            <w:r>
              <w:rPr>
                <w:noProof/>
              </w:rPr>
              <w:pict>
                <v:rect id="Rectangle 13" o:spid="_x0000_s1026" style="position:absolute;margin-left:0;margin-top:0;width:511.2pt;height:97.85pt;z-index:-251658752;visibility:visible;mso-position-horizontal:center;mso-position-horizontal-relative:page;mso-position-vertical:top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" o:allowincell="f" fillcolor="#a8d6e2 [1300]" stroked="f">
                  <v:fill rotate="t" focus="100%" type="gradient"/>
                  <w10:wrap anchorx="page" anchory="margin"/>
                </v:rect>
              </w:pict>
            </w:r>
            <w:bookmarkStart w:id="0" w:name="_GoBack"/>
            <w:bookmarkEnd w:id="0"/>
          </w:p>
        </w:tc>
        <w:tc>
          <w:tcPr>
            <w:tcW w:w="5391" w:type="dxa"/>
            <w:tcBorders>
              <w:top w:val="single" w:sz="4" w:space="0" w:color="2A6C7D" w:themeColor="accent1" w:themeShade="BF"/>
              <w:bottom w:val="nil"/>
            </w:tcBorders>
            <w:shd w:val="clear" w:color="auto" w:fill="auto"/>
          </w:tcPr>
          <w:p w:rsidR="009C5836" w:rsidRDefault="008C56B3" w:rsidP="0033504D">
            <w:pPr>
              <w:pStyle w:val="Heading1"/>
              <w:ind w:right="4495"/>
              <w:jc w:val="center"/>
            </w:pPr>
            <w:r>
              <w:t>Bill</w:t>
            </w:r>
          </w:p>
        </w:tc>
      </w:tr>
      <w:tr w:rsidR="009C5836" w:rsidRPr="001E3C2E" w:rsidTr="0033504D">
        <w:trPr>
          <w:trHeight w:val="693"/>
        </w:trPr>
        <w:tc>
          <w:tcPr>
            <w:tcW w:w="4775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Company"/>
              <w:tag w:val="Company"/>
              <w:id w:val="963386319"/>
              <w:placeholder>
                <w:docPart w:val="127CE6698E2D439F9863E4736C022D1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:rsidR="009C5836" w:rsidRDefault="00D136DD" w:rsidP="0033504D">
                <w:pPr>
                  <w:pStyle w:val="Name"/>
                </w:pPr>
                <w:r>
                  <w:t>Sahil Vartak</w:t>
                </w:r>
              </w:p>
            </w:sdtContent>
          </w:sdt>
          <w:p w:rsidR="009C5836" w:rsidRDefault="009C5836" w:rsidP="0033504D">
            <w:pPr>
              <w:pStyle w:val="Slogan"/>
              <w:rPr>
                <w:noProof/>
              </w:rPr>
            </w:pPr>
          </w:p>
        </w:tc>
        <w:tc>
          <w:tcPr>
            <w:tcW w:w="5391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RDefault="009C5836" w:rsidP="0033504D">
            <w:pPr>
              <w:pStyle w:val="DateandNumber"/>
            </w:pPr>
          </w:p>
          <w:p w:rsidR="009C5836" w:rsidRDefault="009C5836" w:rsidP="0033504D">
            <w:pPr>
              <w:pStyle w:val="DateandNumber"/>
            </w:pPr>
            <w:r w:rsidRPr="0033504D">
              <w:rPr>
                <w:sz w:val="18"/>
              </w:rPr>
              <w:t>Date</w:t>
            </w:r>
            <w:r w:rsidRPr="005A6D66">
              <w:t xml:space="preserve">: </w:t>
            </w:r>
            <w:sdt>
              <w:sdtPr>
                <w:alias w:val="Date"/>
                <w:tag w:val="Date"/>
                <w:id w:val="963386384"/>
                <w:placeholder>
                  <w:docPart w:val="696C6C99285A407681E9D11032490B2E"/>
                </w:placeholder>
                <w:date w:fullDate="2018-02-0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DA6A18">
                  <w:t>February 1, 2018</w:t>
                </w:r>
              </w:sdtContent>
            </w:sdt>
          </w:p>
        </w:tc>
      </w:tr>
      <w:tr w:rsidR="003A1E70" w:rsidRPr="001E3C2E" w:rsidTr="0033504D">
        <w:trPr>
          <w:trHeight w:val="513"/>
        </w:trPr>
        <w:tc>
          <w:tcPr>
            <w:tcW w:w="4775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D36630" w:rsidRDefault="003A4E32" w:rsidP="0033504D">
            <w:r>
              <w:t>Shop No 4,Chikuwadi,</w:t>
            </w:r>
          </w:p>
          <w:p w:rsidR="003A4E32" w:rsidRDefault="003A4E32" w:rsidP="0033504D">
            <w:r>
              <w:t>Near Telephone exchange,</w:t>
            </w:r>
          </w:p>
          <w:p w:rsidR="003A4E32" w:rsidRDefault="003A4E32" w:rsidP="0033504D">
            <w:proofErr w:type="spellStart"/>
            <w:r>
              <w:t>Borivali</w:t>
            </w:r>
            <w:proofErr w:type="spellEnd"/>
            <w:r>
              <w:t>(W),</w:t>
            </w:r>
          </w:p>
          <w:p w:rsidR="003A4E32" w:rsidRDefault="003A4E32" w:rsidP="0033504D">
            <w:r>
              <w:t>Mumbai - 400092</w:t>
            </w:r>
          </w:p>
          <w:p w:rsidR="00D36630" w:rsidRDefault="00D36630" w:rsidP="0033504D">
            <w:r w:rsidRPr="001E3C2E">
              <w:t xml:space="preserve">Phone </w:t>
            </w:r>
            <w:r w:rsidR="003A4E32">
              <w:t>8390701307</w:t>
            </w:r>
            <w:r>
              <w:t xml:space="preserve"> </w:t>
            </w:r>
          </w:p>
          <w:p w:rsidR="003A1E70" w:rsidRDefault="003A4E32" w:rsidP="0033504D">
            <w:r>
              <w:t>Vs.corp.in@gmail.com</w:t>
            </w:r>
          </w:p>
        </w:tc>
        <w:tc>
          <w:tcPr>
            <w:tcW w:w="5391" w:type="dxa"/>
            <w:tcBorders>
              <w:top w:val="nil"/>
              <w:bottom w:val="nil"/>
            </w:tcBorders>
            <w:tcMar>
              <w:bottom w:w="0" w:type="dxa"/>
            </w:tcMar>
          </w:tcPr>
          <w:p w:rsidR="003A1E70" w:rsidRDefault="003A1E70" w:rsidP="0033504D">
            <w:pPr>
              <w:pStyle w:val="DateandNumber"/>
            </w:pPr>
          </w:p>
        </w:tc>
      </w:tr>
    </w:tbl>
    <w:p w:rsidR="008A3C48" w:rsidRPr="001E3C2E" w:rsidRDefault="008A3C48" w:rsidP="00897D19"/>
    <w:tbl>
      <w:tblPr>
        <w:tblW w:w="2237" w:type="pct"/>
        <w:tblCellMar>
          <w:top w:w="58" w:type="dxa"/>
          <w:left w:w="115" w:type="dxa"/>
          <w:bottom w:w="58" w:type="dxa"/>
          <w:right w:w="115" w:type="dxa"/>
        </w:tblCellMar>
        <w:tblLook w:val="0000"/>
      </w:tblPr>
      <w:tblGrid>
        <w:gridCol w:w="8650"/>
        <w:gridCol w:w="236"/>
      </w:tblGrid>
      <w:tr w:rsidR="003A4E32" w:rsidRPr="001E3C2E" w:rsidTr="003A4E32">
        <w:trPr>
          <w:trHeight w:val="1184"/>
        </w:trPr>
        <w:tc>
          <w:tcPr>
            <w:tcW w:w="453" w:type="dxa"/>
          </w:tcPr>
          <w:p w:rsidR="003A4E32" w:rsidRDefault="003A4E32" w:rsidP="00703C78">
            <w:pPr>
              <w:pStyle w:val="Heading2"/>
            </w:pPr>
            <w:r>
              <w:t xml:space="preserve">    To  </w:t>
            </w:r>
          </w:p>
          <w:tbl>
            <w:tblPr>
              <w:tblW w:w="842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420"/>
            </w:tblGrid>
            <w:tr w:rsidR="003A4E32" w:rsidRPr="003A4E32" w:rsidTr="00B6716D">
              <w:trPr>
                <w:trHeight w:val="450"/>
              </w:trPr>
              <w:tc>
                <w:tcPr>
                  <w:tcW w:w="8420" w:type="dxa"/>
                  <w:vAlign w:val="center"/>
                  <w:hideMark/>
                </w:tcPr>
                <w:p w:rsidR="003A4E32" w:rsidRPr="003A4E32" w:rsidRDefault="003A4E32" w:rsidP="00B6716D">
                  <w:pPr>
                    <w:spacing w:line="240" w:lineRule="auto"/>
                    <w:rPr>
                      <w:spacing w:val="0"/>
                      <w:szCs w:val="17"/>
                    </w:rPr>
                  </w:pPr>
                  <w:r>
                    <w:rPr>
                      <w:spacing w:val="0"/>
                      <w:szCs w:val="17"/>
                    </w:rPr>
                    <w:t xml:space="preserve">         </w:t>
                  </w:r>
                  <w:proofErr w:type="spellStart"/>
                  <w:r w:rsidRPr="003A4E32">
                    <w:rPr>
                      <w:spacing w:val="0"/>
                      <w:szCs w:val="17"/>
                    </w:rPr>
                    <w:t>Shailesh</w:t>
                  </w:r>
                  <w:proofErr w:type="spellEnd"/>
                  <w:r w:rsidRPr="003A4E32">
                    <w:rPr>
                      <w:spacing w:val="0"/>
                      <w:szCs w:val="17"/>
                    </w:rPr>
                    <w:t>  Gupta</w:t>
                  </w:r>
                </w:p>
              </w:tc>
            </w:tr>
            <w:tr w:rsidR="003A4E32" w:rsidRPr="003A4E32" w:rsidTr="00B6716D">
              <w:trPr>
                <w:trHeight w:val="300"/>
              </w:trPr>
              <w:tc>
                <w:tcPr>
                  <w:tcW w:w="0" w:type="auto"/>
                  <w:vAlign w:val="center"/>
                  <w:hideMark/>
                </w:tcPr>
                <w:p w:rsidR="003A4E32" w:rsidRPr="003A4E32" w:rsidRDefault="003A4E32" w:rsidP="00B6716D">
                  <w:pPr>
                    <w:spacing w:line="240" w:lineRule="auto"/>
                    <w:rPr>
                      <w:spacing w:val="0"/>
                      <w:szCs w:val="17"/>
                    </w:rPr>
                  </w:pPr>
                  <w:r>
                    <w:rPr>
                      <w:spacing w:val="0"/>
                      <w:szCs w:val="17"/>
                    </w:rPr>
                    <w:t xml:space="preserve">         </w:t>
                  </w:r>
                  <w:r w:rsidRPr="003A4E32">
                    <w:rPr>
                      <w:spacing w:val="0"/>
                      <w:szCs w:val="17"/>
                    </w:rPr>
                    <w:t xml:space="preserve">204,Bldg C-11 </w:t>
                  </w:r>
                  <w:proofErr w:type="spellStart"/>
                  <w:r w:rsidRPr="003A4E32">
                    <w:rPr>
                      <w:spacing w:val="0"/>
                      <w:szCs w:val="17"/>
                    </w:rPr>
                    <w:t>Shanti</w:t>
                  </w:r>
                  <w:proofErr w:type="spellEnd"/>
                  <w:r w:rsidRPr="003A4E32">
                    <w:rPr>
                      <w:spacing w:val="0"/>
                      <w:szCs w:val="17"/>
                    </w:rPr>
                    <w:t xml:space="preserve"> </w:t>
                  </w:r>
                  <w:proofErr w:type="spellStart"/>
                  <w:r w:rsidRPr="003A4E32">
                    <w:rPr>
                      <w:spacing w:val="0"/>
                      <w:szCs w:val="17"/>
                    </w:rPr>
                    <w:t>Vihar</w:t>
                  </w:r>
                  <w:proofErr w:type="spellEnd"/>
                  <w:r w:rsidRPr="003A4E32">
                    <w:rPr>
                      <w:spacing w:val="0"/>
                      <w:szCs w:val="17"/>
                    </w:rPr>
                    <w:t xml:space="preserve"> CHS LTD, </w:t>
                  </w:r>
                </w:p>
                <w:p w:rsidR="003A4E32" w:rsidRPr="003A4E32" w:rsidRDefault="003A4E32" w:rsidP="00B6716D">
                  <w:pPr>
                    <w:spacing w:line="240" w:lineRule="auto"/>
                    <w:rPr>
                      <w:spacing w:val="0"/>
                      <w:szCs w:val="17"/>
                    </w:rPr>
                  </w:pPr>
                  <w:r>
                    <w:rPr>
                      <w:spacing w:val="0"/>
                      <w:szCs w:val="17"/>
                    </w:rPr>
                    <w:t xml:space="preserve">         </w:t>
                  </w:r>
                  <w:r w:rsidRPr="003A4E32">
                    <w:rPr>
                      <w:spacing w:val="0"/>
                      <w:szCs w:val="17"/>
                    </w:rPr>
                    <w:t xml:space="preserve">Near </w:t>
                  </w:r>
                  <w:proofErr w:type="spellStart"/>
                  <w:r w:rsidRPr="003A4E32">
                    <w:rPr>
                      <w:spacing w:val="0"/>
                      <w:szCs w:val="17"/>
                    </w:rPr>
                    <w:t>Sanjivani</w:t>
                  </w:r>
                  <w:proofErr w:type="spellEnd"/>
                  <w:r w:rsidRPr="003A4E32">
                    <w:rPr>
                      <w:spacing w:val="0"/>
                      <w:szCs w:val="17"/>
                    </w:rPr>
                    <w:t xml:space="preserve"> Hospital,</w:t>
                  </w:r>
                </w:p>
              </w:tc>
            </w:tr>
            <w:tr w:rsidR="003A4E32" w:rsidRPr="003A4E32" w:rsidTr="00B6716D">
              <w:trPr>
                <w:trHeight w:val="300"/>
              </w:trPr>
              <w:tc>
                <w:tcPr>
                  <w:tcW w:w="0" w:type="auto"/>
                  <w:vAlign w:val="center"/>
                  <w:hideMark/>
                </w:tcPr>
                <w:p w:rsidR="003A4E32" w:rsidRPr="003A4E32" w:rsidRDefault="003A4E32" w:rsidP="00B6716D">
                  <w:pPr>
                    <w:spacing w:line="240" w:lineRule="auto"/>
                    <w:rPr>
                      <w:spacing w:val="0"/>
                      <w:szCs w:val="17"/>
                    </w:rPr>
                  </w:pPr>
                  <w:r>
                    <w:rPr>
                      <w:spacing w:val="0"/>
                      <w:szCs w:val="17"/>
                    </w:rPr>
                    <w:t xml:space="preserve">         </w:t>
                  </w:r>
                  <w:r w:rsidRPr="003A4E32">
                    <w:rPr>
                      <w:spacing w:val="0"/>
                      <w:szCs w:val="17"/>
                    </w:rPr>
                    <w:t>Mira Road, Thane-401107</w:t>
                  </w:r>
                </w:p>
              </w:tc>
            </w:tr>
          </w:tbl>
          <w:p w:rsidR="003A4E32" w:rsidRPr="003A4E32" w:rsidRDefault="003A4E32" w:rsidP="003A4E32"/>
        </w:tc>
        <w:tc>
          <w:tcPr>
            <w:tcW w:w="4096" w:type="dxa"/>
          </w:tcPr>
          <w:p w:rsidR="003A4E32" w:rsidRPr="001E3C2E" w:rsidRDefault="003A4E32" w:rsidP="00DF7693"/>
        </w:tc>
      </w:tr>
    </w:tbl>
    <w:p w:rsidR="008A3C48" w:rsidRDefault="008A3C48"/>
    <w:p w:rsidR="009C5836" w:rsidRPr="001E3C2E" w:rsidRDefault="009C5836" w:rsidP="00897D19"/>
    <w:tbl>
      <w:tblPr>
        <w:tblW w:w="50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741"/>
        <w:gridCol w:w="1811"/>
        <w:gridCol w:w="3163"/>
        <w:gridCol w:w="1089"/>
        <w:gridCol w:w="1511"/>
        <w:gridCol w:w="1940"/>
      </w:tblGrid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12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D3EAF0" w:themeFill="accent1" w:themeFillTint="33"/>
            <w:vAlign w:val="center"/>
          </w:tcPr>
          <w:p w:rsidR="0092669F" w:rsidRPr="001E3C2E" w:rsidRDefault="0092669F" w:rsidP="00723603">
            <w:pPr>
              <w:pStyle w:val="ColumnHeadings"/>
            </w:pPr>
            <w:r>
              <w:t>Sr.No</w:t>
            </w:r>
          </w:p>
        </w:tc>
        <w:tc>
          <w:tcPr>
            <w:tcW w:w="5016" w:type="dxa"/>
            <w:gridSpan w:val="2"/>
            <w:tcBorders>
              <w:top w:val="single" w:sz="12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D3EAF0" w:themeFill="accent1" w:themeFillTint="33"/>
            <w:vAlign w:val="center"/>
          </w:tcPr>
          <w:p w:rsidR="0092669F" w:rsidRPr="001E3C2E" w:rsidRDefault="0092669F" w:rsidP="00B6716D">
            <w:pPr>
              <w:pStyle w:val="ColumnHeadings"/>
            </w:pPr>
            <w:r>
              <w:t>description</w:t>
            </w:r>
          </w:p>
        </w:tc>
        <w:tc>
          <w:tcPr>
            <w:tcW w:w="1095" w:type="dxa"/>
            <w:tcBorders>
              <w:top w:val="single" w:sz="12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D3EAF0" w:themeFill="accent1" w:themeFillTint="33"/>
            <w:vAlign w:val="center"/>
          </w:tcPr>
          <w:p w:rsidR="0092669F" w:rsidRPr="001E3C2E" w:rsidRDefault="0092669F" w:rsidP="00B6716D">
            <w:pPr>
              <w:pStyle w:val="ColumnHeadings"/>
            </w:pPr>
            <w:r>
              <w:t>qty</w:t>
            </w:r>
          </w:p>
        </w:tc>
        <w:tc>
          <w:tcPr>
            <w:tcW w:w="1515" w:type="dxa"/>
            <w:tcBorders>
              <w:top w:val="single" w:sz="12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D3EAF0" w:themeFill="accent1" w:themeFillTint="33"/>
            <w:vAlign w:val="center"/>
          </w:tcPr>
          <w:p w:rsidR="0092669F" w:rsidRPr="001E3C2E" w:rsidRDefault="0092669F" w:rsidP="00723603">
            <w:pPr>
              <w:pStyle w:val="ColumnHeadings"/>
            </w:pPr>
            <w:r>
              <w:t>unit price</w:t>
            </w:r>
          </w:p>
        </w:tc>
        <w:tc>
          <w:tcPr>
            <w:tcW w:w="1951" w:type="dxa"/>
            <w:tcBorders>
              <w:top w:val="single" w:sz="12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D3EAF0" w:themeFill="accent1" w:themeFillTint="33"/>
            <w:vAlign w:val="center"/>
          </w:tcPr>
          <w:p w:rsidR="0092669F" w:rsidRPr="001E3C2E" w:rsidRDefault="0092669F" w:rsidP="00723603">
            <w:pPr>
              <w:pStyle w:val="ColumnHeadings"/>
            </w:pPr>
            <w:r>
              <w:t>line total</w:t>
            </w: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  <w:r>
              <w:t>1</w:t>
            </w: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  <w:r>
              <w:t xml:space="preserve">OPSM </w:t>
            </w:r>
            <w:r w:rsidR="00FC387F">
              <w:t>Software cost</w:t>
            </w: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B6716D">
            <w:pPr>
              <w:jc w:val="center"/>
            </w:pPr>
            <w:r>
              <w:t>1</w:t>
            </w: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0046F1" w:rsidP="0092669F">
            <w:pPr>
              <w:pStyle w:val="Amount"/>
              <w:jc w:val="center"/>
            </w:pPr>
            <w:r>
              <w:t>1</w:t>
            </w:r>
            <w:r w:rsidR="00DA6A18">
              <w:t>5</w:t>
            </w:r>
            <w:r w:rsidR="0092669F">
              <w:t>000/-</w:t>
            </w: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DA6A18" w:rsidP="0092669F">
            <w:pPr>
              <w:pStyle w:val="Amount"/>
              <w:jc w:val="center"/>
            </w:pPr>
            <w:r>
              <w:t>15</w:t>
            </w:r>
            <w:r w:rsidR="0092669F">
              <w:t>000/-</w:t>
            </w: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DA6A18"/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FC387F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92669F" w:rsidRPr="001E3C2E" w:rsidTr="0033504D">
        <w:trPr>
          <w:cantSplit/>
          <w:trHeight w:val="288"/>
        </w:trPr>
        <w:tc>
          <w:tcPr>
            <w:tcW w:w="2504" w:type="dxa"/>
            <w:gridSpan w:val="2"/>
            <w:tcBorders>
              <w:top w:val="single" w:sz="4" w:space="0" w:color="2A6C7D" w:themeColor="accent1" w:themeShade="BF"/>
              <w:left w:val="nil"/>
              <w:bottom w:val="nil"/>
              <w:right w:val="nil"/>
            </w:tcBorders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4286" w:type="dxa"/>
            <w:gridSpan w:val="2"/>
            <w:tcBorders>
              <w:top w:val="single" w:sz="4" w:space="0" w:color="2A6C7D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nil"/>
              <w:bottom w:val="nil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pStyle w:val="Labels"/>
              <w:jc w:val="center"/>
            </w:pPr>
            <w:r>
              <w:t>Subtotal</w:t>
            </w: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FC387F" w:rsidP="00FC387F">
            <w:pPr>
              <w:pStyle w:val="Amount"/>
              <w:jc w:val="center"/>
            </w:pPr>
            <w:r>
              <w:t>15</w:t>
            </w:r>
            <w:r w:rsidR="0072491C">
              <w:t>000/-</w:t>
            </w:r>
          </w:p>
        </w:tc>
      </w:tr>
    </w:tbl>
    <w:p w:rsidR="00CB2E13" w:rsidRDefault="00CB2E13" w:rsidP="00207555"/>
    <w:tbl>
      <w:tblPr>
        <w:tblW w:w="5000" w:type="pct"/>
        <w:tblLook w:val="0000"/>
      </w:tblPr>
      <w:tblGrid>
        <w:gridCol w:w="10166"/>
      </w:tblGrid>
      <w:tr w:rsidR="003A1E70" w:rsidRPr="001E3C2E" w:rsidTr="0072491C">
        <w:trPr>
          <w:trHeight w:val="470"/>
        </w:trPr>
        <w:tc>
          <w:tcPr>
            <w:tcW w:w="10166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48450B" w:rsidRDefault="0048450B" w:rsidP="0072491C">
            <w:pPr>
              <w:pStyle w:val="Thankyou"/>
              <w:jc w:val="left"/>
              <w:rPr>
                <w:sz w:val="32"/>
                <w:szCs w:val="32"/>
              </w:rPr>
            </w:pPr>
          </w:p>
          <w:p w:rsidR="0048450B" w:rsidRDefault="0048450B" w:rsidP="0072491C">
            <w:pPr>
              <w:pStyle w:val="Thankyou"/>
              <w:jc w:val="left"/>
              <w:rPr>
                <w:sz w:val="32"/>
                <w:szCs w:val="32"/>
              </w:rPr>
            </w:pPr>
          </w:p>
          <w:p w:rsidR="003A1E70" w:rsidRPr="00072D8F" w:rsidRDefault="003A1E70" w:rsidP="0072491C">
            <w:pPr>
              <w:pStyle w:val="Thankyou"/>
              <w:jc w:val="left"/>
              <w:rPr>
                <w:sz w:val="32"/>
                <w:szCs w:val="32"/>
              </w:rPr>
            </w:pPr>
            <w:r w:rsidRPr="00072D8F">
              <w:rPr>
                <w:sz w:val="32"/>
                <w:szCs w:val="32"/>
              </w:rPr>
              <w:t>Thank you for your business!</w:t>
            </w:r>
          </w:p>
        </w:tc>
      </w:tr>
    </w:tbl>
    <w:p w:rsidR="008C56B3" w:rsidRDefault="008C56B3" w:rsidP="003A1E70"/>
    <w:p w:rsidR="00072D8F" w:rsidRDefault="001B0F75" w:rsidP="0048450B">
      <w:pPr>
        <w:jc w:val="right"/>
        <w:rPr>
          <w:sz w:val="36"/>
          <w:szCs w:val="36"/>
        </w:rPr>
      </w:pPr>
      <w:r w:rsidRPr="001B0F75"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11" o:title=""/>
            <o:lock v:ext="edit" ungrouping="t" rotation="t" cropping="t" verticies="t" text="t" grouping="t"/>
            <o:signatureline v:ext="edit" id="{294DA7C1-E3F1-4505-B4B6-9993AB44890C}" provid="{00000000-0000-0000-0000-000000000000}" o:suggestedsigner="Sahil Vartak" o:suggestedsigner2="Tech Lead" o:suggestedsigneremail="vs.corp.in@gmail.com" issignatureline="t"/>
          </v:shape>
        </w:pict>
      </w:r>
    </w:p>
    <w:sectPr w:rsidR="00072D8F" w:rsidSect="0033504D">
      <w:headerReference w:type="default" r:id="rId12"/>
      <w:pgSz w:w="12240" w:h="15840" w:code="1"/>
      <w:pgMar w:top="86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E32" w:rsidRDefault="003A4E32">
      <w:r>
        <w:separator/>
      </w:r>
    </w:p>
  </w:endnote>
  <w:endnote w:type="continuationSeparator" w:id="1">
    <w:p w:rsidR="003A4E32" w:rsidRDefault="003A4E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E32" w:rsidRDefault="003A4E32">
      <w:r>
        <w:separator/>
      </w:r>
    </w:p>
  </w:footnote>
  <w:footnote w:type="continuationSeparator" w:id="1">
    <w:p w:rsidR="003A4E32" w:rsidRDefault="003A4E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5657"/>
      <w:docPartObj>
        <w:docPartGallery w:val="Watermarks"/>
        <w:docPartUnique/>
      </w:docPartObj>
    </w:sdtPr>
    <w:sdtContent>
      <w:p w:rsidR="00D136DD" w:rsidRDefault="001B0F7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194658" o:spid="_x0000_s6145" type="#_x0000_t136" style="position:absolute;margin-left:0;margin-top:0;width:400.25pt;height:300.1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ILL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920FC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C87F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E1CE3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6B2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6A04B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5B00B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ECC7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66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4D6DC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F106B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7F04"/>
  <w:defaultTabStop w:val="720"/>
  <w:drawingGridHorizontalSpacing w:val="87"/>
  <w:displayHorizontalDrawingGridEvery w:val="2"/>
  <w:noPunctuationKerning/>
  <w:characterSpacingControl w:val="doNotCompress"/>
  <w:hdrShapeDefaults>
    <o:shapedefaults v:ext="edit" spidmax="6146">
      <o:colormru v:ext="edit" colors="#3b5e91,#c6d4e8"/>
    </o:shapedefaults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92669F"/>
    <w:rsid w:val="00002021"/>
    <w:rsid w:val="000046F1"/>
    <w:rsid w:val="00012C15"/>
    <w:rsid w:val="00012DA5"/>
    <w:rsid w:val="00017A97"/>
    <w:rsid w:val="00021624"/>
    <w:rsid w:val="000226F2"/>
    <w:rsid w:val="000403E8"/>
    <w:rsid w:val="000417F9"/>
    <w:rsid w:val="00043699"/>
    <w:rsid w:val="00056E24"/>
    <w:rsid w:val="00072D8F"/>
    <w:rsid w:val="000A72A8"/>
    <w:rsid w:val="000C3D36"/>
    <w:rsid w:val="000C60AF"/>
    <w:rsid w:val="000E447F"/>
    <w:rsid w:val="000E592C"/>
    <w:rsid w:val="0015744F"/>
    <w:rsid w:val="001724F6"/>
    <w:rsid w:val="00180611"/>
    <w:rsid w:val="001B0F75"/>
    <w:rsid w:val="001B2A81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46484"/>
    <w:rsid w:val="00251C32"/>
    <w:rsid w:val="00326411"/>
    <w:rsid w:val="0033504D"/>
    <w:rsid w:val="00341D54"/>
    <w:rsid w:val="003465E2"/>
    <w:rsid w:val="00360D3D"/>
    <w:rsid w:val="00370561"/>
    <w:rsid w:val="003756B5"/>
    <w:rsid w:val="00387E68"/>
    <w:rsid w:val="003A1E70"/>
    <w:rsid w:val="003A4E32"/>
    <w:rsid w:val="003B7E00"/>
    <w:rsid w:val="003C1229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8450B"/>
    <w:rsid w:val="004D6D3B"/>
    <w:rsid w:val="004E3995"/>
    <w:rsid w:val="004F3FB4"/>
    <w:rsid w:val="00522EAB"/>
    <w:rsid w:val="00531C77"/>
    <w:rsid w:val="005404D4"/>
    <w:rsid w:val="00551108"/>
    <w:rsid w:val="00552F77"/>
    <w:rsid w:val="0058338F"/>
    <w:rsid w:val="00584C74"/>
    <w:rsid w:val="00584EBA"/>
    <w:rsid w:val="00590DAC"/>
    <w:rsid w:val="005A6D66"/>
    <w:rsid w:val="005B7ABD"/>
    <w:rsid w:val="006171BA"/>
    <w:rsid w:val="00640AAC"/>
    <w:rsid w:val="00647F33"/>
    <w:rsid w:val="0065596D"/>
    <w:rsid w:val="006A68E8"/>
    <w:rsid w:val="006C4528"/>
    <w:rsid w:val="006C6182"/>
    <w:rsid w:val="006C7A4D"/>
    <w:rsid w:val="006D2782"/>
    <w:rsid w:val="006F21A0"/>
    <w:rsid w:val="006F752E"/>
    <w:rsid w:val="00703C78"/>
    <w:rsid w:val="00723603"/>
    <w:rsid w:val="0072491C"/>
    <w:rsid w:val="00727B08"/>
    <w:rsid w:val="0074437D"/>
    <w:rsid w:val="00751F2C"/>
    <w:rsid w:val="00761383"/>
    <w:rsid w:val="00763353"/>
    <w:rsid w:val="00763758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3C48"/>
    <w:rsid w:val="008A4FC8"/>
    <w:rsid w:val="008B549F"/>
    <w:rsid w:val="008C1DFD"/>
    <w:rsid w:val="008C56B3"/>
    <w:rsid w:val="008D63CA"/>
    <w:rsid w:val="008E6D99"/>
    <w:rsid w:val="008F7829"/>
    <w:rsid w:val="00904F13"/>
    <w:rsid w:val="00923ED7"/>
    <w:rsid w:val="0092669F"/>
    <w:rsid w:val="0093568C"/>
    <w:rsid w:val="009463E1"/>
    <w:rsid w:val="009520ED"/>
    <w:rsid w:val="00961A6A"/>
    <w:rsid w:val="00966790"/>
    <w:rsid w:val="0098251A"/>
    <w:rsid w:val="009A1F18"/>
    <w:rsid w:val="009A5926"/>
    <w:rsid w:val="009A6AF5"/>
    <w:rsid w:val="009C5836"/>
    <w:rsid w:val="009E1965"/>
    <w:rsid w:val="009E6065"/>
    <w:rsid w:val="009E7724"/>
    <w:rsid w:val="00A10B6B"/>
    <w:rsid w:val="00A11DBF"/>
    <w:rsid w:val="00A1319C"/>
    <w:rsid w:val="00A40AC8"/>
    <w:rsid w:val="00A4752F"/>
    <w:rsid w:val="00A62877"/>
    <w:rsid w:val="00A67B29"/>
    <w:rsid w:val="00A71F71"/>
    <w:rsid w:val="00AB03C9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E1AB4"/>
    <w:rsid w:val="00CF01AF"/>
    <w:rsid w:val="00D136DD"/>
    <w:rsid w:val="00D33CEA"/>
    <w:rsid w:val="00D36630"/>
    <w:rsid w:val="00D4146A"/>
    <w:rsid w:val="00D45E69"/>
    <w:rsid w:val="00D7042E"/>
    <w:rsid w:val="00D76A11"/>
    <w:rsid w:val="00D87572"/>
    <w:rsid w:val="00D8761E"/>
    <w:rsid w:val="00D97115"/>
    <w:rsid w:val="00DA6A18"/>
    <w:rsid w:val="00DC1152"/>
    <w:rsid w:val="00DE09CB"/>
    <w:rsid w:val="00DF7693"/>
    <w:rsid w:val="00E27198"/>
    <w:rsid w:val="00E358C1"/>
    <w:rsid w:val="00E371FA"/>
    <w:rsid w:val="00E42426"/>
    <w:rsid w:val="00E6107D"/>
    <w:rsid w:val="00E9764B"/>
    <w:rsid w:val="00EF58B4"/>
    <w:rsid w:val="00F1292B"/>
    <w:rsid w:val="00F52042"/>
    <w:rsid w:val="00F64BE0"/>
    <w:rsid w:val="00F70E38"/>
    <w:rsid w:val="00FB1848"/>
    <w:rsid w:val="00FC387F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3b5e91,#c6d4e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5AF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2A6C7D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36630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link w:val="DateandNumberCharChar"/>
    <w:qFormat/>
    <w:rsid w:val="00AB03C9"/>
    <w:pPr>
      <w:jc w:val="right"/>
    </w:pPr>
    <w:rPr>
      <w:caps/>
      <w:sz w:val="16"/>
      <w:szCs w:val="16"/>
    </w:rPr>
  </w:style>
  <w:style w:type="character" w:customStyle="1" w:styleId="DateandNumberCharChar">
    <w:name w:val="Date and Number Char Char"/>
    <w:basedOn w:val="DefaultParagraphFont"/>
    <w:link w:val="DateandNumber"/>
    <w:rsid w:val="003A1E70"/>
    <w:rPr>
      <w:rFonts w:ascii="Trebuchet MS" w:hAnsi="Trebuchet MS"/>
      <w:caps/>
      <w:spacing w:val="4"/>
      <w:sz w:val="16"/>
      <w:szCs w:val="16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ColumnHeadings">
    <w:name w:val="Column Headings"/>
    <w:basedOn w:val="Normal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qFormat/>
    <w:rsid w:val="00D36630"/>
    <w:rPr>
      <w:b/>
    </w:rPr>
  </w:style>
  <w:style w:type="character" w:customStyle="1" w:styleId="ExpirationDateCharChar">
    <w:name w:val="Expiration Date Char Char"/>
    <w:basedOn w:val="DateandNumberCharChar"/>
    <w:link w:val="ExpirationDate"/>
    <w:rsid w:val="00D36630"/>
    <w:rPr>
      <w:rFonts w:asciiTheme="minorHAnsi" w:hAnsiTheme="minorHAnsi"/>
      <w:b/>
      <w:caps/>
    </w:rPr>
  </w:style>
  <w:style w:type="paragraph" w:customStyle="1" w:styleId="SmallType">
    <w:name w:val="Small Type"/>
    <w:basedOn w:val="Normal"/>
    <w:link w:val="SmallTypeChar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SmallTypeChar">
    <w:name w:val="Small Type Char"/>
    <w:basedOn w:val="DefaultParagraphFont"/>
    <w:link w:val="SmallType"/>
    <w:rsid w:val="00D36630"/>
    <w:rPr>
      <w:rFonts w:asciiTheme="minorHAnsi" w:hAnsiTheme="minorHAnsi"/>
      <w:spacing w:val="4"/>
      <w:sz w:val="15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Header">
    <w:name w:val="header"/>
    <w:basedOn w:val="Normal"/>
    <w:link w:val="HeaderChar"/>
    <w:semiHidden/>
    <w:unhideWhenUsed/>
    <w:rsid w:val="00D136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D136DD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semiHidden/>
    <w:unhideWhenUsed/>
    <w:rsid w:val="00D136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D136DD"/>
    <w:rPr>
      <w:rFonts w:asciiTheme="minorHAnsi" w:hAnsiTheme="minorHAnsi"/>
      <w:spacing w:val="4"/>
      <w:sz w:val="17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il\AppData\Local\Temp\tf028080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27CE6698E2D439F9863E4736C022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D487F-4FE1-4FF2-A517-DCC1882CAE4E}"/>
      </w:docPartPr>
      <w:docPartBody>
        <w:p w:rsidR="001F576E" w:rsidRDefault="00682E7E">
          <w:pPr>
            <w:pStyle w:val="127CE6698E2D439F9863E4736C022D1D"/>
          </w:pPr>
          <w:r>
            <w:t>[Company Name]</w:t>
          </w:r>
        </w:p>
      </w:docPartBody>
    </w:docPart>
    <w:docPart>
      <w:docPartPr>
        <w:name w:val="696C6C99285A407681E9D11032490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FBD6A-B29C-4E98-9396-2D40154027C6}"/>
      </w:docPartPr>
      <w:docPartBody>
        <w:p w:rsidR="001F576E" w:rsidRDefault="00682E7E">
          <w:pPr>
            <w:pStyle w:val="696C6C99285A407681E9D11032490B2E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82E7E"/>
    <w:rsid w:val="001F576E"/>
    <w:rsid w:val="00682E7E"/>
    <w:rsid w:val="00A12F9A"/>
    <w:rsid w:val="00E17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7CE6698E2D439F9863E4736C022D1D">
    <w:name w:val="127CE6698E2D439F9863E4736C022D1D"/>
    <w:rsid w:val="001F576E"/>
  </w:style>
  <w:style w:type="paragraph" w:customStyle="1" w:styleId="43BD6702CBF14637941BA5C3525558C4">
    <w:name w:val="43BD6702CBF14637941BA5C3525558C4"/>
    <w:rsid w:val="001F576E"/>
  </w:style>
  <w:style w:type="paragraph" w:customStyle="1" w:styleId="52C415623F2D4B648DF58D050C6EF210">
    <w:name w:val="52C415623F2D4B648DF58D050C6EF210"/>
    <w:rsid w:val="001F576E"/>
  </w:style>
  <w:style w:type="paragraph" w:customStyle="1" w:styleId="696C6C99285A407681E9D11032490B2E">
    <w:name w:val="696C6C99285A407681E9D11032490B2E"/>
    <w:rsid w:val="001F576E"/>
  </w:style>
  <w:style w:type="paragraph" w:customStyle="1" w:styleId="41EAEAB2DB844ED1AE31585996B7E83A">
    <w:name w:val="41EAEAB2DB844ED1AE31585996B7E83A"/>
    <w:rsid w:val="001F576E"/>
  </w:style>
  <w:style w:type="paragraph" w:customStyle="1" w:styleId="6660F1327A8043859A27F8C50F2A8255">
    <w:name w:val="6660F1327A8043859A27F8C50F2A8255"/>
    <w:rsid w:val="001F576E"/>
  </w:style>
  <w:style w:type="paragraph" w:customStyle="1" w:styleId="ABDA7DA05B024B5288B74F63B7E71CE6">
    <w:name w:val="ABDA7DA05B024B5288B74F63B7E71CE6"/>
    <w:rsid w:val="001F576E"/>
  </w:style>
  <w:style w:type="paragraph" w:customStyle="1" w:styleId="22B1C45BE4D947E3890C7740A08398EA">
    <w:name w:val="22B1C45BE4D947E3890C7740A08398EA"/>
    <w:rsid w:val="001F576E"/>
  </w:style>
  <w:style w:type="paragraph" w:customStyle="1" w:styleId="95CA58A1715A4C1581A6A7AA77D42107">
    <w:name w:val="95CA58A1715A4C1581A6A7AA77D42107"/>
    <w:rsid w:val="001F576E"/>
  </w:style>
  <w:style w:type="paragraph" w:customStyle="1" w:styleId="45D9F894710848E886F869B13936BCE5">
    <w:name w:val="45D9F894710848E886F869B13936BCE5"/>
    <w:rsid w:val="001F576E"/>
  </w:style>
  <w:style w:type="paragraph" w:customStyle="1" w:styleId="A3E06753533C4C53805FCEDB2634F761">
    <w:name w:val="A3E06753533C4C53805FCEDB2634F761"/>
    <w:rsid w:val="001F576E"/>
  </w:style>
  <w:style w:type="paragraph" w:customStyle="1" w:styleId="A8F3D02ED45A48AAA273682A84192F08">
    <w:name w:val="A8F3D02ED45A48AAA273682A84192F08"/>
    <w:rsid w:val="001F576E"/>
  </w:style>
  <w:style w:type="paragraph" w:customStyle="1" w:styleId="FDB37673F635498E9910F7020B475E86">
    <w:name w:val="FDB37673F635498E9910F7020B475E86"/>
    <w:rsid w:val="001F576E"/>
  </w:style>
  <w:style w:type="paragraph" w:customStyle="1" w:styleId="A2A6E437857D402F82A747558FF6EB4A">
    <w:name w:val="A2A6E437857D402F82A747558FF6EB4A"/>
    <w:rsid w:val="001F576E"/>
  </w:style>
  <w:style w:type="paragraph" w:customStyle="1" w:styleId="830BE51A27EA43A088608097EED1193D">
    <w:name w:val="830BE51A27EA43A088608097EED1193D"/>
    <w:rsid w:val="001F576E"/>
  </w:style>
  <w:style w:type="character" w:styleId="PlaceholderText">
    <w:name w:val="Placeholder Text"/>
    <w:basedOn w:val="DefaultParagraphFont"/>
    <w:uiPriority w:val="99"/>
    <w:semiHidden/>
    <w:rsid w:val="001F576E"/>
    <w:rPr>
      <w:color w:val="808080"/>
    </w:rPr>
  </w:style>
  <w:style w:type="paragraph" w:customStyle="1" w:styleId="0EBC08A7C4FC427EA7DDDAAFD6CBCEFF">
    <w:name w:val="0EBC08A7C4FC427EA7DDDAAFD6CBCEFF"/>
    <w:rsid w:val="001F576E"/>
  </w:style>
  <w:style w:type="paragraph" w:customStyle="1" w:styleId="24F13CC06D2D425A9F0C27BDA2987CF6">
    <w:name w:val="24F13CC06D2D425A9F0C27BDA2987CF6"/>
    <w:rsid w:val="00682E7E"/>
  </w:style>
  <w:style w:type="paragraph" w:customStyle="1" w:styleId="D7D74C0D99914FA9A8F3214B58539652">
    <w:name w:val="D7D74C0D99914FA9A8F3214B58539652"/>
    <w:rsid w:val="00682E7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tXOtlPyuyvDJxTumXVqJl4xYRq0=</DigestValue>
    </Reference>
    <Reference URI="#idOfficeObject" Type="http://www.w3.org/2000/09/xmldsig#Object">
      <DigestMethod Algorithm="http://www.w3.org/2000/09/xmldsig#sha1"/>
      <DigestValue>sXZ3iKponwT+WafxbRUYNz5f7k8=</DigestValue>
    </Reference>
    <Reference URI="#idValidSigLnImg" Type="http://www.w3.org/2000/09/xmldsig#Object">
      <DigestMethod Algorithm="http://www.w3.org/2000/09/xmldsig#sha1"/>
      <DigestValue>vhSCwXasAB0mctI5l0fp8bHgTnA=</DigestValue>
    </Reference>
    <Reference URI="#idInvalidSigLnImg" Type="http://www.w3.org/2000/09/xmldsig#Object">
      <DigestMethod Algorithm="http://www.w3.org/2000/09/xmldsig#sha1"/>
      <DigestValue>CIeARHCf9DC9O3Y2Y5sIGBVMby8=</DigestValue>
    </Reference>
  </SignedInfo>
  <SignatureValue>
    LOvigkFk7HUpq6nJeTjoyTKQWeWotVj66K340Qhc1b6uyubeRmdjPY2NEhxS7T2EhhBTXyiq
    e7nJaWZPTnwjvFavcm6H3K6VyfqbedcEoxy25+3gqH7Gzy/IqPkov5bZpYB6tBRCAN2M90td
    c3OWp7LPQ8gVrKy69RvxK7hOwy4=
  </SignatureValue>
  <KeyInfo>
    <KeyValue>
      <RSAKeyValue>
        <Modulus>
            5GVwkEh/6I55nw/vaJ+sOUStV1Jv6D1NkZ/qML59U/kE1MjFdMB3cP+eRGyxC1fBy3fh+8ZP
            8zTBV7im1bMTLXxQPomeTlwWVkNAb/QVvlifqblzigZb9dL8TSAOW7/vD+GBxEoE8egDxa3a
            cF2sdHP6EMylydR1tiSQoZrKz/E=
          </Modulus>
        <Exponent>AQAB</Exponent>
      </RSAKeyValue>
    </KeyValue>
    <X509Data>
      <X509Certificate>
          MIICUDCCAbmgAwIBAgIQLbvpiK8LlLtEbusdQJlRMzANBgkqhkiG9w0BAQUFADBeMRUwEwYD
          VQQDEwxTYWhpbCBWYXJ0YWsxIzAhBgkqhkiG9w0BCQEWFHZzLmNvcnAuaW5AZ21haWwuY29t
          MRAwDgYDVQQKEwdWUy1Db3JwMQ4wDAYDVQQHEwVJbmRpYTAeFw0xNzExMjgxNzIwMjlaFw0x
          ODExMjgyMzIwMjlaMF4xFTATBgNVBAMTDFNhaGlsIFZhcnRhazEjMCEGCSqGSIb3DQEJARYU
          dnMuY29ycC5pbkBnbWFpbC5jb20xEDAOBgNVBAoTB1ZTLUNvcnAxDjAMBgNVBAcTBUluZGlh
          MIGfMA0GCSqGSIb3DQEBAQUAA4GNADCBiQKBgQDkZXCQSH/ojnmfD+9on6w5RK1XUm/oPU2R
          n+owvn1T+QTUyMV0wHdw/55EbLELV8HLd+H7xk/zNMFXuKbVsxMtfFA+iZ5OXBZWQ0Bv9BW+
          WJ+puXOKBlv10vxNIA5bv+8P4YHESgTx6APFrdpwXax0c/oQzKXJ1HW2JJChmsrP8QIDAQAB
          ow8wDTALBgNVHQ8EBAMCBsAwDQYJKoZIhvcNAQEFBQADgYEAj+oXfYXy08bY0l/FmEiwaiBt
          4gXluVPbD8udeU6cy+ZMmfI8JzgRq7spOmgKdrrICTUBc/TkpmrO0sJ6OoYRSR9NvXd1ZbES
          MHQ6bLJSrcEBu3Z5vi8AJjdmGJ4o4ItL96ctEPAL71m4suw6jG0lL75uGjdpQhFKYO7lLS8C
          yDA=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8"/>
            <mdssi:RelationshipReference SourceId="rId13"/>
            <mdssi:RelationshipReference SourceId="rId7"/>
            <mdssi:RelationshipReference SourceId="rId12"/>
            <mdssi:RelationshipReference SourceId="rId6"/>
            <mdssi:RelationshipReference SourceId="rId11"/>
            <mdssi:RelationshipReference SourceId="rId5"/>
            <mdssi:RelationshipReference SourceId="rId15"/>
            <mdssi:RelationshipReference SourceId="rId10"/>
            <mdssi:RelationshipReference SourceId="rId9"/>
            <mdssi:RelationshipReference SourceId="rId14"/>
          </Transform>
          <Transform Algorithm="http://www.w3.org/TR/2001/REC-xml-c14n-20010315"/>
        </Transforms>
        <DigestMethod Algorithm="http://www.w3.org/2000/09/xmldsig#sha1"/>
        <DigestValue>6mf4HFsrFylu/+f+BJbeyXFLCEo=</DigestValue>
      </Reference>
      <Reference URI="/word/document.xml?ContentType=application/vnd.openxmlformats-officedocument.wordprocessingml.document.main+xml">
        <DigestMethod Algorithm="http://www.w3.org/2000/09/xmldsig#sha1"/>
        <DigestValue>WYp1U4yh914wQhEzMxAKw2cuwWs=</DigestValue>
      </Reference>
      <Reference URI="/word/endnotes.xml?ContentType=application/vnd.openxmlformats-officedocument.wordprocessingml.endnotes+xml">
        <DigestMethod Algorithm="http://www.w3.org/2000/09/xmldsig#sha1"/>
        <DigestValue>uOs5UiMF23kHPEjpaJZK/dnXZGw=</DigestValue>
      </Reference>
      <Reference URI="/word/fontTable.xml?ContentType=application/vnd.openxmlformats-officedocument.wordprocessingml.fontTable+xml">
        <DigestMethod Algorithm="http://www.w3.org/2000/09/xmldsig#sha1"/>
        <DigestValue>3vqhaF+Zh5dbjm6p/1GKb6lTASk=</DigestValue>
      </Reference>
      <Reference URI="/word/footnotes.xml?ContentType=application/vnd.openxmlformats-officedocument.wordprocessingml.footnotes+xml">
        <DigestMethod Algorithm="http://www.w3.org/2000/09/xmldsig#sha1"/>
        <DigestValue>MVw0h864u1YwxzeZxBBOcXE4EcU=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VZY640qXmyg3PPX0owoUAL9IwBc=</DigestValue>
      </Reference>
      <Reference URI="/word/glossary/document.xml?ContentType=application/vnd.openxmlformats-officedocument.wordprocessingml.document.glossary+xml">
        <DigestMethod Algorithm="http://www.w3.org/2000/09/xmldsig#sha1"/>
        <DigestValue>/hSs40SAGRMW3civcw4Mqoh04Ik=</DigestValue>
      </Reference>
      <Reference URI="/word/glossary/fontTable.xml?ContentType=application/vnd.openxmlformats-officedocument.wordprocessingml.fontTable+xml">
        <DigestMethod Algorithm="http://www.w3.org/2000/09/xmldsig#sha1"/>
        <DigestValue>GbJkrMRS3BedwQYLhFE2fhdDSd4=</DigestValue>
      </Reference>
      <Reference URI="/word/glossary/settings.xml?ContentType=application/vnd.openxmlformats-officedocument.wordprocessingml.settings+xml">
        <DigestMethod Algorithm="http://www.w3.org/2000/09/xmldsig#sha1"/>
        <DigestValue>n6id2sDGQ2dC2YwyGnWJJp0C76k=</DigestValue>
      </Reference>
      <Reference URI="/word/glossary/styles.xml?ContentType=application/vnd.openxmlformats-officedocument.wordprocessingml.styles+xml">
        <DigestMethod Algorithm="http://www.w3.org/2000/09/xmldsig#sha1"/>
        <DigestValue>JoBL+DJzfdATD9PEP/MqbokgenI=</DigestValue>
      </Reference>
      <Reference URI="/word/glossary/webSettings.xml?ContentType=application/vnd.openxmlformats-officedocument.wordprocessingml.webSettings+xml">
        <DigestMethod Algorithm="http://www.w3.org/2000/09/xmldsig#sha1"/>
        <DigestValue>lsJpQUi3QcTiTVvBBf6+hbXAN/o=</DigestValue>
      </Reference>
      <Reference URI="/word/header1.xml?ContentType=application/vnd.openxmlformats-officedocument.wordprocessingml.header+xml">
        <DigestMethod Algorithm="http://www.w3.org/2000/09/xmldsig#sha1"/>
        <DigestValue>mKWe2MGKLLqE7wkQgWEMvuYVPb8=</DigestValue>
      </Reference>
      <Reference URI="/word/media/image1.emf?ContentType=image/x-emf">
        <DigestMethod Algorithm="http://www.w3.org/2000/09/xmldsig#sha1"/>
        <DigestValue>jaGLm89VDtRcQ4RjJuzjhIioM4w=</DigestValue>
      </Reference>
      <Reference URI="/word/media/image2.jpeg?ContentType=image/jpeg">
        <DigestMethod Algorithm="http://www.w3.org/2000/09/xmldsig#sha1"/>
        <DigestValue>R0MtCD40fSaBTpdmPNQTQxIyYIs=</DigestValue>
      </Reference>
      <Reference URI="/word/numbering.xml?ContentType=application/vnd.openxmlformats-officedocument.wordprocessingml.numbering+xml">
        <DigestMethod Algorithm="http://www.w3.org/2000/09/xmldsig#sha1"/>
        <DigestValue>k+OSWvmFvoM5aNJWBpjLep7PXQ0=</DigestValue>
      </Reference>
      <Reference URI="/word/settings.xml?ContentType=application/vnd.openxmlformats-officedocument.wordprocessingml.settings+xml">
        <DigestMethod Algorithm="http://www.w3.org/2000/09/xmldsig#sha1"/>
        <DigestValue>dIKY2j0nKIDBRsdLGewpcfLodUU=</DigestValue>
      </Reference>
      <Reference URI="/word/styles.xml?ContentType=application/vnd.openxmlformats-officedocument.wordprocessingml.styles+xml">
        <DigestMethod Algorithm="http://www.w3.org/2000/09/xmldsig#sha1"/>
        <DigestValue>Jc9BQfebPa+IbskyPV8yVW+2pCE=</DigestValue>
      </Reference>
      <Reference URI="/word/theme/_rels/theme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CrH95yKXAvCEoJ9cgqirp1ltGAo=</DigestValue>
      </Reference>
      <Reference URI="/word/theme/theme1.xml?ContentType=application/vnd.openxmlformats-officedocument.theme+xml">
        <DigestMethod Algorithm="http://www.w3.org/2000/09/xmldsig#sha1"/>
        <DigestValue>55NKfMkXK8hzoHUxaJ4UK3ELWDo=</DigestValue>
      </Reference>
      <Reference URI="/word/webSettings.xml?ContentType=application/vnd.openxmlformats-officedocument.wordprocessingml.webSettings+xml">
        <DigestMethod Algorithm="http://www.w3.org/2000/09/xmldsig#sha1"/>
        <DigestValue>MBsICb3hj8JwxXIEQHh+ZNe3F9Q=</DigestValue>
      </Reference>
    </Manifest>
    <SignatureProperties>
      <SignatureProperty Id="idSignatureTime" Target="#idPackageSignature">
        <mdssi:SignatureTime>
          <mdssi:Format>YYYY-MM-DDThh:mm:ssTZD</mdssi:Format>
          <mdssi:Value>2018-02-01T17:21:50Z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{294DA7C1-E3F1-4505-B4B6-9993AB44890C}</SetupID>
          <SignatureText/>
          <SignatureImage>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v/f/9//3//f/9//3//f95//3//f/9//3//f/9//3//f/9//3//f/9//3//f/9//3//f/9//3//f/9//3//f/9//3//f/9//3//f/9//3//f/9//3//f/9//3//f/9//3//f/9//3//f/9//3//f/9//3//f/9//3//f/9//3//f/9//3//f/9//3//f/9//3//f/9//3//f/9//3//f/9//3//f95//3/ef99/3n//f9573n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e/9/3nv/f95//3/ef/9//3//f/9//3//f/9//3//f/9//3//f/9//3//f/9//3//f/9//3//f/9//3//f/9//3//f/9//3//f/9//3//f/9//3//f/9//39MAAAAZAAAAAAAAAAAAAAAfwAAAEMAAAAAAAAAAAAAAIAAAABEAAAAKQCqAAAAAAAAAAAAAACAPwAAAAAAAAAAAACAPwAAAAAAAAAAAAAAAAAAAAAAAAAAAAAAAAAAAAAAAAAAIgAAAAwAAAD/////RgAAABwAAAAQAAAARU1GKwJAAAAMAAAAAAAAAA4AAAAUAAAAAAAAABAAAAAUAAAA</SignatureImage>
          <SignatureComments/>
          <WindowsVersion>6.2</WindowsVersion>
          <OfficeVersion>12.0</OfficeVersion>
          <ApplicationVersion>12.0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  <Object Id="idValidSigLnImg">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</Object>
  <Object Id="idInvalidSigLnImg">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23FeCi7wCx4+V0mQ4AALii7wAAAAAAAA23Ffii7wCx4+V0yA4AANCi7wAuECGBLhCBAAAAAAAAAAAAyA4a///////AFwAAChoKAKBvTgkAAAAAZHYACAAAAAAlAAAADAAAAAUAAABGAAAAKAAAABwAAABHRElDAgAAAAAAAAAAAAAAgAAAAEQAAAAAAAAAIQAAAAgAAABiAAAADAAAAAEAAAAVAAAADAAAAAQAAAAVAAAADAAAAAQAAABRAAAAeEMAACoAAAAbAAAAnQAAAFUAAAABAAAAAQAAAAAAAAAAAAAAfwAAAEMAAABQAAAAKAAAAHgAAAAAQwAAAAAAACAAzAB/AAAAQgAAACgAAAB/AAAAQwAAAAEAEAAAAAAAAAAAAAAAAAAAAAAAAAAAAAAA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2011-12-28T18:27:00+00:00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1404814</Value>
      <Value>1404815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Service quote (Blue Gradient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TP102808041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F63E1-BFCA-47FE-BFC1-A48C807CF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03F0F8-39E1-4BE6-8CB5-2E930A1E575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D6646F08-B443-4D99-90F9-D85CF171EC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8C1E59-BFCC-4BCF-AF4F-869F510E4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tf02808042</Template>
  <TotalTime>1685</TotalTime>
  <Pages>1</Pages>
  <Words>56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quote (Blue Gradient design)</vt:lpstr>
    </vt:vector>
  </TitlesOfParts>
  <Company>Microsoft Corporation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quote (Blue Gradient design)</dc:title>
  <dc:subject>Sahil Vartak</dc:subject>
  <dc:creator>Sahil Vartak</dc:creator>
  <cp:lastModifiedBy>Sahil Vartak</cp:lastModifiedBy>
  <cp:revision>10</cp:revision>
  <cp:lastPrinted>2017-11-28T17:30:00Z</cp:lastPrinted>
  <dcterms:created xsi:type="dcterms:W3CDTF">2017-11-27T13:52:00Z</dcterms:created>
  <dcterms:modified xsi:type="dcterms:W3CDTF">2018-02-01T17:21:00Z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