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customXml/itemProps8.xml" ContentType="application/vnd.openxmlformats-officedocument.customXmlProperties+xml"/>
  <Override PartName="/word/theme/theme1.xml" ContentType="application/vnd.openxmlformats-officedocument.theme+xml"/>
  <Default Extension="sigs" ContentType="application/vnd.openxmlformats-package.digital-signature-origin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customXml/itemProps5.xml" ContentType="application/vnd.openxmlformats-officedocument.customXmlPropertie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X="-15" w:tblpY="-837"/>
        <w:tblW w:w="4656" w:type="pct"/>
        <w:tblBorders>
          <w:bottom w:val="single" w:sz="4" w:space="0" w:color="auto"/>
        </w:tblBorders>
        <w:tblLayout w:type="fixed"/>
        <w:tblCellMar>
          <w:top w:w="144" w:type="dxa"/>
          <w:left w:w="115" w:type="dxa"/>
          <w:bottom w:w="58" w:type="dxa"/>
          <w:right w:w="115" w:type="dxa"/>
        </w:tblCellMar>
        <w:tblLook w:val="0000"/>
      </w:tblPr>
      <w:tblGrid>
        <w:gridCol w:w="4075"/>
        <w:gridCol w:w="5392"/>
      </w:tblGrid>
      <w:tr w:rsidR="009C5836" w:rsidRPr="001E3C2E" w:rsidTr="001548B1">
        <w:trPr>
          <w:trHeight w:val="836"/>
        </w:trPr>
        <w:tc>
          <w:tcPr>
            <w:tcW w:w="4075" w:type="dxa"/>
            <w:tcBorders>
              <w:top w:val="single" w:sz="4" w:space="0" w:color="2A6C7D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6D0BD5" w:rsidP="0033504D">
            <w:pPr>
              <w:spacing w:line="240" w:lineRule="auto"/>
              <w:ind w:right="4495"/>
            </w:pPr>
            <w:r>
              <w:rPr>
                <w:noProof/>
              </w:rPr>
              <w:pict>
                <v:rect id="Rectangle 13" o:spid="_x0000_s1026" style="position:absolute;margin-left:0;margin-top:0;width:511.2pt;height:97.85pt;z-index:-251658752;visibility:visible;mso-position-horizontal:center;mso-position-horizontal-relative:page;mso-position-vertical:top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" o:allowincell="f" fillcolor="#a8d6e2 [1300]" stroked="f">
                  <v:fill rotate="t" focus="100%" type="gradient"/>
                  <w10:wrap anchorx="page" anchory="margin"/>
                </v:rect>
              </w:pict>
            </w:r>
            <w:bookmarkStart w:id="0" w:name="_GoBack"/>
            <w:bookmarkEnd w:id="0"/>
          </w:p>
        </w:tc>
        <w:tc>
          <w:tcPr>
            <w:tcW w:w="5391" w:type="dxa"/>
            <w:tcBorders>
              <w:top w:val="single" w:sz="4" w:space="0" w:color="2A6C7D" w:themeColor="accent1" w:themeShade="BF"/>
              <w:bottom w:val="nil"/>
            </w:tcBorders>
            <w:shd w:val="clear" w:color="auto" w:fill="auto"/>
          </w:tcPr>
          <w:p w:rsidR="009C5836" w:rsidRDefault="00DA2B5F" w:rsidP="001548B1">
            <w:pPr>
              <w:pStyle w:val="Heading1"/>
              <w:ind w:left="-2165" w:right="2286" w:firstLine="1260"/>
              <w:jc w:val="center"/>
            </w:pPr>
            <w:r>
              <w:t>Quotation</w:t>
            </w:r>
          </w:p>
        </w:tc>
      </w:tr>
      <w:tr w:rsidR="009C5836" w:rsidRPr="001E3C2E" w:rsidTr="001548B1">
        <w:trPr>
          <w:trHeight w:val="693"/>
        </w:trPr>
        <w:tc>
          <w:tcPr>
            <w:tcW w:w="4075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Company"/>
              <w:tag w:val="Company"/>
              <w:id w:val="963386319"/>
              <w:placeholder>
                <w:docPart w:val="127CE6698E2D439F9863E4736C022D1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:rsidR="009C5836" w:rsidRDefault="00FC1B2C" w:rsidP="0033504D">
                <w:pPr>
                  <w:pStyle w:val="Name"/>
                </w:pPr>
                <w:r>
                  <w:t>Sahil Vartak</w:t>
                </w:r>
              </w:p>
            </w:sdtContent>
          </w:sdt>
          <w:p w:rsidR="009C5836" w:rsidRDefault="009C5836" w:rsidP="0033504D">
            <w:pPr>
              <w:pStyle w:val="Slogan"/>
              <w:rPr>
                <w:noProof/>
              </w:rPr>
            </w:pPr>
          </w:p>
        </w:tc>
        <w:tc>
          <w:tcPr>
            <w:tcW w:w="5391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9C5836" w:rsidP="0033504D">
            <w:pPr>
              <w:pStyle w:val="DateandNumber"/>
            </w:pPr>
          </w:p>
          <w:p w:rsidR="009C5836" w:rsidRDefault="009C5836" w:rsidP="0033504D">
            <w:pPr>
              <w:pStyle w:val="DateandNumber"/>
            </w:pPr>
            <w:r w:rsidRPr="0033504D">
              <w:rPr>
                <w:sz w:val="18"/>
              </w:rPr>
              <w:t>Date</w:t>
            </w:r>
            <w:r w:rsidRPr="005A6D66">
              <w:t xml:space="preserve">: </w:t>
            </w:r>
            <w:sdt>
              <w:sdtPr>
                <w:alias w:val="Date"/>
                <w:tag w:val="Date"/>
                <w:id w:val="963386384"/>
                <w:placeholder>
                  <w:docPart w:val="696C6C99285A407681E9D11032490B2E"/>
                </w:placeholder>
                <w:date w:fullDate="2018-01-27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F01850">
                  <w:t>January 27, 2018</w:t>
                </w:r>
              </w:sdtContent>
            </w:sdt>
          </w:p>
        </w:tc>
      </w:tr>
      <w:tr w:rsidR="003A1E70" w:rsidRPr="001E3C2E" w:rsidTr="001548B1">
        <w:trPr>
          <w:trHeight w:val="513"/>
        </w:trPr>
        <w:tc>
          <w:tcPr>
            <w:tcW w:w="4075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D36630" w:rsidRDefault="003A4E32" w:rsidP="0033504D">
            <w:r>
              <w:t>Shop No 4,Chikuwadi,</w:t>
            </w:r>
          </w:p>
          <w:p w:rsidR="003A4E32" w:rsidRDefault="003A4E32" w:rsidP="0033504D">
            <w:r>
              <w:t>Near Telephone exchange,</w:t>
            </w:r>
          </w:p>
          <w:p w:rsidR="003A4E32" w:rsidRDefault="003A4E32" w:rsidP="0033504D">
            <w:proofErr w:type="spellStart"/>
            <w:r>
              <w:t>Borivali</w:t>
            </w:r>
            <w:proofErr w:type="spellEnd"/>
            <w:r>
              <w:t>(W),</w:t>
            </w:r>
          </w:p>
          <w:p w:rsidR="003A4E32" w:rsidRDefault="003A4E32" w:rsidP="0033504D">
            <w:r>
              <w:t>Mumbai - 400092</w:t>
            </w:r>
          </w:p>
          <w:p w:rsidR="00D36630" w:rsidRDefault="00D36630" w:rsidP="0033504D">
            <w:r w:rsidRPr="001E3C2E">
              <w:t xml:space="preserve">Phone </w:t>
            </w:r>
            <w:r w:rsidR="003A4E32">
              <w:t>8390701307</w:t>
            </w:r>
            <w:r>
              <w:t xml:space="preserve"> </w:t>
            </w:r>
          </w:p>
          <w:p w:rsidR="003A1E70" w:rsidRDefault="003A4E32" w:rsidP="0033504D">
            <w:r>
              <w:t>Vs.corp.in@gmail.com</w:t>
            </w:r>
          </w:p>
        </w:tc>
        <w:tc>
          <w:tcPr>
            <w:tcW w:w="5391" w:type="dxa"/>
            <w:tcBorders>
              <w:top w:val="nil"/>
              <w:bottom w:val="nil"/>
            </w:tcBorders>
            <w:tcMar>
              <w:bottom w:w="0" w:type="dxa"/>
            </w:tcMar>
          </w:tcPr>
          <w:p w:rsidR="003A1E70" w:rsidRDefault="003A1E70" w:rsidP="0033504D">
            <w:pPr>
              <w:pStyle w:val="DateandNumber"/>
            </w:pPr>
          </w:p>
        </w:tc>
      </w:tr>
    </w:tbl>
    <w:p w:rsidR="008A3C48" w:rsidRPr="001E3C2E" w:rsidRDefault="008A3C48" w:rsidP="00897D19"/>
    <w:tbl>
      <w:tblPr>
        <w:tblW w:w="2237" w:type="pct"/>
        <w:tblCellMar>
          <w:top w:w="58" w:type="dxa"/>
          <w:left w:w="115" w:type="dxa"/>
          <w:bottom w:w="58" w:type="dxa"/>
          <w:right w:w="115" w:type="dxa"/>
        </w:tblCellMar>
        <w:tblLook w:val="0000"/>
      </w:tblPr>
      <w:tblGrid>
        <w:gridCol w:w="8650"/>
        <w:gridCol w:w="236"/>
      </w:tblGrid>
      <w:tr w:rsidR="003A4E32" w:rsidRPr="001E3C2E" w:rsidTr="003A4E32">
        <w:trPr>
          <w:trHeight w:val="1184"/>
        </w:trPr>
        <w:tc>
          <w:tcPr>
            <w:tcW w:w="453" w:type="dxa"/>
          </w:tcPr>
          <w:p w:rsidR="003A4E32" w:rsidRDefault="003A4E32" w:rsidP="00703C78">
            <w:pPr>
              <w:pStyle w:val="Heading2"/>
            </w:pPr>
            <w:r>
              <w:t xml:space="preserve">    To  </w:t>
            </w:r>
          </w:p>
          <w:tbl>
            <w:tblPr>
              <w:tblW w:w="842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420"/>
            </w:tblGrid>
            <w:tr w:rsidR="003A4E32" w:rsidRPr="003A4E32" w:rsidTr="001732F5">
              <w:trPr>
                <w:trHeight w:val="450"/>
              </w:trPr>
              <w:tc>
                <w:tcPr>
                  <w:tcW w:w="8420" w:type="dxa"/>
                  <w:vAlign w:val="center"/>
                  <w:hideMark/>
                </w:tcPr>
                <w:p w:rsidR="003A4E32" w:rsidRPr="003A4E32" w:rsidRDefault="003A4E32" w:rsidP="001732F5">
                  <w:pPr>
                    <w:spacing w:line="240" w:lineRule="auto"/>
                    <w:rPr>
                      <w:spacing w:val="0"/>
                      <w:szCs w:val="17"/>
                    </w:rPr>
                  </w:pPr>
                  <w:r>
                    <w:rPr>
                      <w:spacing w:val="0"/>
                      <w:szCs w:val="17"/>
                    </w:rPr>
                    <w:t xml:space="preserve">         </w:t>
                  </w:r>
                  <w:proofErr w:type="spellStart"/>
                  <w:r w:rsidRPr="003A4E32">
                    <w:rPr>
                      <w:spacing w:val="0"/>
                      <w:szCs w:val="17"/>
                    </w:rPr>
                    <w:t>Shailesh</w:t>
                  </w:r>
                  <w:proofErr w:type="spellEnd"/>
                  <w:r w:rsidRPr="003A4E32">
                    <w:rPr>
                      <w:spacing w:val="0"/>
                      <w:szCs w:val="17"/>
                    </w:rPr>
                    <w:t>  Gupta</w:t>
                  </w:r>
                </w:p>
              </w:tc>
            </w:tr>
            <w:tr w:rsidR="003A4E32" w:rsidRPr="003A4E32" w:rsidTr="001732F5">
              <w:trPr>
                <w:trHeight w:val="300"/>
              </w:trPr>
              <w:tc>
                <w:tcPr>
                  <w:tcW w:w="0" w:type="auto"/>
                  <w:vAlign w:val="center"/>
                  <w:hideMark/>
                </w:tcPr>
                <w:p w:rsidR="003A4E32" w:rsidRPr="003A4E32" w:rsidRDefault="003A4E32" w:rsidP="001732F5">
                  <w:pPr>
                    <w:spacing w:line="240" w:lineRule="auto"/>
                    <w:rPr>
                      <w:spacing w:val="0"/>
                      <w:szCs w:val="17"/>
                    </w:rPr>
                  </w:pPr>
                  <w:r>
                    <w:rPr>
                      <w:spacing w:val="0"/>
                      <w:szCs w:val="17"/>
                    </w:rPr>
                    <w:t xml:space="preserve">         </w:t>
                  </w:r>
                  <w:r w:rsidRPr="003A4E32">
                    <w:rPr>
                      <w:spacing w:val="0"/>
                      <w:szCs w:val="17"/>
                    </w:rPr>
                    <w:t xml:space="preserve">204,Bldg C-11 </w:t>
                  </w:r>
                  <w:proofErr w:type="spellStart"/>
                  <w:r w:rsidRPr="003A4E32">
                    <w:rPr>
                      <w:spacing w:val="0"/>
                      <w:szCs w:val="17"/>
                    </w:rPr>
                    <w:t>Shanti</w:t>
                  </w:r>
                  <w:proofErr w:type="spellEnd"/>
                  <w:r w:rsidRPr="003A4E32">
                    <w:rPr>
                      <w:spacing w:val="0"/>
                      <w:szCs w:val="17"/>
                    </w:rPr>
                    <w:t xml:space="preserve"> </w:t>
                  </w:r>
                  <w:proofErr w:type="spellStart"/>
                  <w:r w:rsidRPr="003A4E32">
                    <w:rPr>
                      <w:spacing w:val="0"/>
                      <w:szCs w:val="17"/>
                    </w:rPr>
                    <w:t>Vihar</w:t>
                  </w:r>
                  <w:proofErr w:type="spellEnd"/>
                  <w:r w:rsidRPr="003A4E32">
                    <w:rPr>
                      <w:spacing w:val="0"/>
                      <w:szCs w:val="17"/>
                    </w:rPr>
                    <w:t xml:space="preserve"> CHS LTD, </w:t>
                  </w:r>
                </w:p>
                <w:p w:rsidR="003A4E32" w:rsidRPr="003A4E32" w:rsidRDefault="003A4E32" w:rsidP="001732F5">
                  <w:pPr>
                    <w:spacing w:line="240" w:lineRule="auto"/>
                    <w:rPr>
                      <w:spacing w:val="0"/>
                      <w:szCs w:val="17"/>
                    </w:rPr>
                  </w:pPr>
                  <w:r>
                    <w:rPr>
                      <w:spacing w:val="0"/>
                      <w:szCs w:val="17"/>
                    </w:rPr>
                    <w:t xml:space="preserve">         </w:t>
                  </w:r>
                  <w:r w:rsidRPr="003A4E32">
                    <w:rPr>
                      <w:spacing w:val="0"/>
                      <w:szCs w:val="17"/>
                    </w:rPr>
                    <w:t xml:space="preserve">Near </w:t>
                  </w:r>
                  <w:proofErr w:type="spellStart"/>
                  <w:r w:rsidRPr="003A4E32">
                    <w:rPr>
                      <w:spacing w:val="0"/>
                      <w:szCs w:val="17"/>
                    </w:rPr>
                    <w:t>Sanjivani</w:t>
                  </w:r>
                  <w:proofErr w:type="spellEnd"/>
                  <w:r w:rsidRPr="003A4E32">
                    <w:rPr>
                      <w:spacing w:val="0"/>
                      <w:szCs w:val="17"/>
                    </w:rPr>
                    <w:t xml:space="preserve"> Hospital,</w:t>
                  </w:r>
                </w:p>
              </w:tc>
            </w:tr>
            <w:tr w:rsidR="003A4E32" w:rsidRPr="003A4E32" w:rsidTr="001732F5">
              <w:trPr>
                <w:trHeight w:val="300"/>
              </w:trPr>
              <w:tc>
                <w:tcPr>
                  <w:tcW w:w="0" w:type="auto"/>
                  <w:vAlign w:val="center"/>
                  <w:hideMark/>
                </w:tcPr>
                <w:p w:rsidR="003A4E32" w:rsidRPr="003A4E32" w:rsidRDefault="003A4E32" w:rsidP="001732F5">
                  <w:pPr>
                    <w:spacing w:line="240" w:lineRule="auto"/>
                    <w:rPr>
                      <w:spacing w:val="0"/>
                      <w:szCs w:val="17"/>
                    </w:rPr>
                  </w:pPr>
                  <w:r>
                    <w:rPr>
                      <w:spacing w:val="0"/>
                      <w:szCs w:val="17"/>
                    </w:rPr>
                    <w:t xml:space="preserve">         </w:t>
                  </w:r>
                  <w:r w:rsidRPr="003A4E32">
                    <w:rPr>
                      <w:spacing w:val="0"/>
                      <w:szCs w:val="17"/>
                    </w:rPr>
                    <w:t>Mira Road, Thane-401107</w:t>
                  </w:r>
                </w:p>
              </w:tc>
            </w:tr>
          </w:tbl>
          <w:p w:rsidR="003A4E32" w:rsidRPr="003A4E32" w:rsidRDefault="003A4E32" w:rsidP="003A4E32"/>
        </w:tc>
        <w:tc>
          <w:tcPr>
            <w:tcW w:w="4096" w:type="dxa"/>
          </w:tcPr>
          <w:p w:rsidR="003A4E32" w:rsidRPr="001E3C2E" w:rsidRDefault="003A4E32" w:rsidP="00DF7693"/>
        </w:tc>
      </w:tr>
    </w:tbl>
    <w:p w:rsidR="008A3C48" w:rsidRDefault="008A3C48"/>
    <w:p w:rsidR="009C5836" w:rsidRPr="001E3C2E" w:rsidRDefault="009C5836" w:rsidP="00897D19"/>
    <w:tbl>
      <w:tblPr>
        <w:tblW w:w="50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741"/>
        <w:gridCol w:w="1811"/>
        <w:gridCol w:w="3163"/>
        <w:gridCol w:w="1089"/>
        <w:gridCol w:w="1511"/>
        <w:gridCol w:w="1940"/>
      </w:tblGrid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12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D3EAF0" w:themeFill="accent1" w:themeFillTint="33"/>
            <w:vAlign w:val="center"/>
          </w:tcPr>
          <w:p w:rsidR="0092669F" w:rsidRPr="001E3C2E" w:rsidRDefault="0092669F" w:rsidP="00723603">
            <w:pPr>
              <w:pStyle w:val="ColumnHeadings"/>
            </w:pPr>
            <w:r>
              <w:t>Sr.No</w:t>
            </w:r>
          </w:p>
        </w:tc>
        <w:tc>
          <w:tcPr>
            <w:tcW w:w="5016" w:type="dxa"/>
            <w:gridSpan w:val="2"/>
            <w:tcBorders>
              <w:top w:val="single" w:sz="12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D3EAF0" w:themeFill="accent1" w:themeFillTint="33"/>
            <w:vAlign w:val="center"/>
          </w:tcPr>
          <w:p w:rsidR="0092669F" w:rsidRPr="001E3C2E" w:rsidRDefault="0092669F" w:rsidP="001732F5">
            <w:pPr>
              <w:pStyle w:val="ColumnHeadings"/>
            </w:pPr>
            <w:r>
              <w:t>description</w:t>
            </w:r>
          </w:p>
        </w:tc>
        <w:tc>
          <w:tcPr>
            <w:tcW w:w="1095" w:type="dxa"/>
            <w:tcBorders>
              <w:top w:val="single" w:sz="12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D3EAF0" w:themeFill="accent1" w:themeFillTint="33"/>
            <w:vAlign w:val="center"/>
          </w:tcPr>
          <w:p w:rsidR="0092669F" w:rsidRPr="001E3C2E" w:rsidRDefault="0092669F" w:rsidP="001732F5">
            <w:pPr>
              <w:pStyle w:val="ColumnHeadings"/>
            </w:pPr>
            <w:r>
              <w:t>qty</w:t>
            </w:r>
          </w:p>
        </w:tc>
        <w:tc>
          <w:tcPr>
            <w:tcW w:w="1515" w:type="dxa"/>
            <w:tcBorders>
              <w:top w:val="single" w:sz="12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D3EAF0" w:themeFill="accent1" w:themeFillTint="33"/>
            <w:vAlign w:val="center"/>
          </w:tcPr>
          <w:p w:rsidR="0092669F" w:rsidRPr="001E3C2E" w:rsidRDefault="0092669F" w:rsidP="00723603">
            <w:pPr>
              <w:pStyle w:val="ColumnHeadings"/>
            </w:pPr>
            <w:r>
              <w:t>unit price</w:t>
            </w:r>
          </w:p>
        </w:tc>
        <w:tc>
          <w:tcPr>
            <w:tcW w:w="1951" w:type="dxa"/>
            <w:tcBorders>
              <w:top w:val="single" w:sz="12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D3EAF0" w:themeFill="accent1" w:themeFillTint="33"/>
            <w:vAlign w:val="center"/>
          </w:tcPr>
          <w:p w:rsidR="0092669F" w:rsidRPr="001E3C2E" w:rsidRDefault="0092669F" w:rsidP="00723603">
            <w:pPr>
              <w:pStyle w:val="ColumnHeadings"/>
            </w:pPr>
            <w:r>
              <w:t>line total</w:t>
            </w: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  <w:r>
              <w:t>1</w:t>
            </w: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1732F5" w:rsidP="001732F5">
            <w:pPr>
              <w:jc w:val="center"/>
            </w:pPr>
            <w:r>
              <w:t>New Hardware design and Tooling cost</w:t>
            </w: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1732F5">
            <w:pPr>
              <w:jc w:val="center"/>
            </w:pPr>
            <w:r>
              <w:t>1</w:t>
            </w: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1732F5" w:rsidP="0092669F">
            <w:pPr>
              <w:pStyle w:val="Amount"/>
              <w:jc w:val="center"/>
            </w:pPr>
            <w:r w:rsidRPr="001732F5">
              <w:t>12500</w:t>
            </w:r>
            <w:r w:rsidR="0092669F">
              <w:t>/-</w:t>
            </w: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1732F5" w:rsidP="0092669F">
            <w:pPr>
              <w:pStyle w:val="Amount"/>
              <w:jc w:val="center"/>
            </w:pPr>
            <w:r w:rsidRPr="001732F5">
              <w:t>12500</w:t>
            </w:r>
            <w:r>
              <w:t>/-</w:t>
            </w: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  <w:r>
              <w:t>2</w:t>
            </w: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047645" w:rsidRDefault="00047645" w:rsidP="001732F5">
            <w:pPr>
              <w:jc w:val="center"/>
              <w:rPr>
                <w:b/>
              </w:rPr>
            </w:pPr>
            <w:r>
              <w:t>Software Redesign Cost (OPSM)</w:t>
            </w: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1732F5">
            <w:pPr>
              <w:jc w:val="center"/>
            </w:pPr>
            <w:r>
              <w:t>1</w:t>
            </w: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1732F5" w:rsidP="0092669F">
            <w:pPr>
              <w:pStyle w:val="Amount"/>
              <w:jc w:val="center"/>
            </w:pPr>
            <w:r>
              <w:t>15000</w:t>
            </w:r>
            <w:r w:rsidR="0092669F">
              <w:t>/-</w:t>
            </w: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1732F5" w:rsidP="0092669F">
            <w:pPr>
              <w:pStyle w:val="Amount"/>
              <w:jc w:val="center"/>
            </w:pPr>
            <w:r>
              <w:t>15000/-</w:t>
            </w: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DA2B5F" w:rsidP="0092669F">
            <w:pPr>
              <w:jc w:val="center"/>
            </w:pPr>
            <w:r>
              <w:t>3</w:t>
            </w: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1732F5" w:rsidP="00047645">
            <w:pPr>
              <w:jc w:val="center"/>
            </w:pPr>
            <w:r>
              <w:t>PCB layout design</w:t>
            </w: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DA2B5F" w:rsidP="0092669F">
            <w:pPr>
              <w:jc w:val="center"/>
            </w:pPr>
            <w:r>
              <w:t>1</w:t>
            </w: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1732F5" w:rsidP="0092669F">
            <w:pPr>
              <w:pStyle w:val="Amount"/>
              <w:jc w:val="center"/>
            </w:pPr>
            <w:r>
              <w:t>5500</w:t>
            </w:r>
            <w:r w:rsidR="00DA2B5F">
              <w:t>/-</w:t>
            </w: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1732F5" w:rsidP="0092669F">
            <w:pPr>
              <w:pStyle w:val="Amount"/>
              <w:jc w:val="center"/>
            </w:pPr>
            <w:r>
              <w:t>5500/-</w:t>
            </w: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8C18F6" w:rsidP="0092669F">
            <w:pPr>
              <w:jc w:val="center"/>
            </w:pPr>
            <w:r>
              <w:t>4</w:t>
            </w: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8C18F6" w:rsidP="001732F5">
            <w:pPr>
              <w:jc w:val="center"/>
            </w:pPr>
            <w:r>
              <w:t xml:space="preserve">1year support after </w:t>
            </w:r>
            <w:r w:rsidR="00820B08">
              <w:t>development</w:t>
            </w: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8C18F6" w:rsidP="0092669F">
            <w:pPr>
              <w:jc w:val="center"/>
            </w:pPr>
            <w:r>
              <w:t>1</w:t>
            </w: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1732F5" w:rsidP="0092669F">
            <w:pPr>
              <w:pStyle w:val="Amount"/>
              <w:jc w:val="center"/>
            </w:pPr>
            <w:r>
              <w:t>5000</w:t>
            </w:r>
            <w:r w:rsidR="008C18F6">
              <w:t>/-</w:t>
            </w: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1732F5" w:rsidP="0092669F">
            <w:pPr>
              <w:pStyle w:val="Amount"/>
              <w:jc w:val="center"/>
            </w:pPr>
            <w:r>
              <w:t>5000/-</w:t>
            </w: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1732F5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1732F5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1732F5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1732F5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1732F5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1732F5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1732F5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92669F" w:rsidRPr="001E3C2E" w:rsidTr="0033504D">
        <w:trPr>
          <w:cantSplit/>
          <w:trHeight w:val="288"/>
        </w:trPr>
        <w:tc>
          <w:tcPr>
            <w:tcW w:w="2504" w:type="dxa"/>
            <w:gridSpan w:val="2"/>
            <w:tcBorders>
              <w:top w:val="single" w:sz="4" w:space="0" w:color="2A6C7D" w:themeColor="accent1" w:themeShade="BF"/>
              <w:left w:val="nil"/>
              <w:bottom w:val="nil"/>
              <w:right w:val="nil"/>
            </w:tcBorders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4286" w:type="dxa"/>
            <w:gridSpan w:val="2"/>
            <w:tcBorders>
              <w:top w:val="single" w:sz="4" w:space="0" w:color="2A6C7D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nil"/>
              <w:bottom w:val="nil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pStyle w:val="Labels"/>
              <w:jc w:val="center"/>
            </w:pPr>
            <w:r>
              <w:t>Subtotal</w:t>
            </w: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1732F5" w:rsidP="0092669F">
            <w:pPr>
              <w:pStyle w:val="Amount"/>
              <w:jc w:val="center"/>
            </w:pPr>
            <w:r>
              <w:t>28</w:t>
            </w:r>
            <w:r w:rsidR="0072491C">
              <w:t>000/-</w:t>
            </w:r>
          </w:p>
        </w:tc>
      </w:tr>
    </w:tbl>
    <w:p w:rsidR="00CB2E13" w:rsidRDefault="00CB2E13" w:rsidP="00207555"/>
    <w:tbl>
      <w:tblPr>
        <w:tblW w:w="5000" w:type="pct"/>
        <w:tblLook w:val="0000"/>
      </w:tblPr>
      <w:tblGrid>
        <w:gridCol w:w="10166"/>
      </w:tblGrid>
      <w:tr w:rsidR="003A1E70" w:rsidRPr="001E3C2E" w:rsidTr="0072491C">
        <w:trPr>
          <w:trHeight w:val="470"/>
        </w:trPr>
        <w:tc>
          <w:tcPr>
            <w:tcW w:w="10166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Default="003A1E70" w:rsidP="0072491C">
            <w:pPr>
              <w:pStyle w:val="Thankyou"/>
              <w:jc w:val="left"/>
              <w:rPr>
                <w:sz w:val="32"/>
                <w:szCs w:val="32"/>
              </w:rPr>
            </w:pPr>
            <w:r w:rsidRPr="00072D8F">
              <w:rPr>
                <w:sz w:val="32"/>
                <w:szCs w:val="32"/>
              </w:rPr>
              <w:t>Thank you for your business!</w:t>
            </w:r>
          </w:p>
          <w:p w:rsidR="00047645" w:rsidRDefault="00047645" w:rsidP="0072491C">
            <w:pPr>
              <w:pStyle w:val="Thankyou"/>
              <w:jc w:val="left"/>
              <w:rPr>
                <w:sz w:val="32"/>
                <w:szCs w:val="32"/>
              </w:rPr>
            </w:pPr>
          </w:p>
          <w:p w:rsidR="00047645" w:rsidRPr="00072D8F" w:rsidRDefault="00047645" w:rsidP="0072491C">
            <w:pPr>
              <w:pStyle w:val="Thankyou"/>
              <w:jc w:val="left"/>
              <w:rPr>
                <w:sz w:val="32"/>
                <w:szCs w:val="32"/>
              </w:rPr>
            </w:pPr>
          </w:p>
        </w:tc>
      </w:tr>
    </w:tbl>
    <w:p w:rsidR="008C56B3" w:rsidRDefault="008C56B3" w:rsidP="003A1E70"/>
    <w:p w:rsidR="00072D8F" w:rsidRDefault="006D0BD5" w:rsidP="0048450B">
      <w:pPr>
        <w:jc w:val="right"/>
        <w:rPr>
          <w:sz w:val="36"/>
          <w:szCs w:val="36"/>
        </w:rPr>
      </w:pPr>
      <w:r>
        <w:rPr>
          <w:noProof/>
          <w:sz w:val="36"/>
          <w:szCs w:val="3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28.3pt;margin-top:566.8pt;width:318.15pt;height:151.45pt;z-index:251660288;mso-position-horizontal-relative:margin;mso-position-vertical-relative:page;mso-width-relative:margin" wrapcoords="0 0" o:allowincell="f" filled="f" stroked="f">
            <v:textbox style="mso-next-textbox:#_x0000_s1030">
              <w:txbxContent>
                <w:p w:rsidR="00047645" w:rsidRPr="001732F5" w:rsidRDefault="00047645">
                  <w:pPr>
                    <w:spacing w:line="240" w:lineRule="auto"/>
                    <w:rPr>
                      <w:rFonts w:ascii="Adobe Garamond Pro Bold" w:hAnsi="Adobe Garamond Pro Bold"/>
                      <w:b/>
                      <w:sz w:val="32"/>
                      <w:szCs w:val="32"/>
                    </w:rPr>
                  </w:pPr>
                  <w:r w:rsidRPr="00820B08">
                    <w:rPr>
                      <w:rFonts w:ascii="Adobe Garamond Pro Bold" w:hAnsi="Adobe Garamond Pro Bold"/>
                      <w:sz w:val="32"/>
                      <w:szCs w:val="32"/>
                    </w:rPr>
                    <w:t xml:space="preserve">  </w:t>
                  </w:r>
                  <w:r w:rsidR="00820B08">
                    <w:rPr>
                      <w:rFonts w:ascii="Adobe Garamond Pro Bold" w:hAnsi="Adobe Garamond Pro Bold"/>
                      <w:sz w:val="32"/>
                      <w:szCs w:val="32"/>
                    </w:rPr>
                    <w:t xml:space="preserve">                             </w:t>
                  </w:r>
                  <w:r w:rsidRPr="001732F5">
                    <w:rPr>
                      <w:rFonts w:ascii="Adobe Garamond Pro Bold" w:hAnsi="Adobe Garamond Pro Bold"/>
                      <w:b/>
                      <w:sz w:val="32"/>
                      <w:szCs w:val="32"/>
                    </w:rPr>
                    <w:t>Note</w:t>
                  </w:r>
                </w:p>
                <w:p w:rsidR="00047645" w:rsidRPr="001732F5" w:rsidRDefault="001732F5">
                  <w:pPr>
                    <w:spacing w:line="240" w:lineRule="auto"/>
                    <w:rPr>
                      <w:rFonts w:ascii="Calibri" w:hAnsi="Calibri" w:cs="Calibri"/>
                      <w:b/>
                      <w:sz w:val="32"/>
                      <w:szCs w:val="32"/>
                    </w:rPr>
                  </w:pPr>
                  <w:proofErr w:type="gramStart"/>
                  <w:r w:rsidRPr="001732F5">
                    <w:rPr>
                      <w:rFonts w:ascii="Calibri" w:hAnsi="Calibri" w:cs="Calibri"/>
                      <w:b/>
                      <w:sz w:val="32"/>
                      <w:szCs w:val="32"/>
                    </w:rPr>
                    <w:t>One minor iteration</w:t>
                  </w:r>
                  <w:proofErr w:type="gramEnd"/>
                  <w:r w:rsidRPr="001732F5">
                    <w:rPr>
                      <w:rFonts w:ascii="Calibri" w:hAnsi="Calibri" w:cs="Calibri"/>
                      <w:b/>
                      <w:sz w:val="32"/>
                      <w:szCs w:val="32"/>
                    </w:rPr>
                    <w:t xml:space="preserve"> in hardware free. Major it</w:t>
                  </w:r>
                  <w:r>
                    <w:rPr>
                      <w:rFonts w:ascii="Calibri" w:hAnsi="Calibri" w:cs="Calibri"/>
                      <w:b/>
                      <w:sz w:val="32"/>
                      <w:szCs w:val="32"/>
                    </w:rPr>
                    <w:t>e</w:t>
                  </w:r>
                  <w:r w:rsidRPr="001732F5">
                    <w:rPr>
                      <w:rFonts w:ascii="Calibri" w:hAnsi="Calibri" w:cs="Calibri"/>
                      <w:b/>
                      <w:sz w:val="32"/>
                      <w:szCs w:val="32"/>
                    </w:rPr>
                    <w:t>ration on chargeable basis based</w:t>
                  </w:r>
                  <w:proofErr w:type="gramStart"/>
                  <w:r w:rsidRPr="001732F5">
                    <w:rPr>
                      <w:rFonts w:ascii="Calibri" w:hAnsi="Calibri" w:cs="Calibri"/>
                      <w:b/>
                      <w:sz w:val="32"/>
                      <w:szCs w:val="32"/>
                    </w:rPr>
                    <w:t>  on</w:t>
                  </w:r>
                  <w:proofErr w:type="gramEnd"/>
                  <w:r w:rsidRPr="001732F5">
                    <w:rPr>
                      <w:rFonts w:ascii="Calibri" w:hAnsi="Calibri" w:cs="Calibri"/>
                      <w:b/>
                      <w:sz w:val="32"/>
                      <w:szCs w:val="32"/>
                    </w:rPr>
                    <w:t xml:space="preserve"> complexity of changes.</w:t>
                  </w:r>
                </w:p>
              </w:txbxContent>
            </v:textbox>
            <w10:wrap type="tight" anchorx="margin" anchory="page"/>
          </v:shape>
        </w:pict>
      </w:r>
      <w:r w:rsidR="001732F5" w:rsidRPr="006D0BD5"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7pt;height:96.3pt">
            <v:imagedata r:id="rId11" o:title=""/>
            <o:lock v:ext="edit" ungrouping="t" rotation="t" cropping="t" verticies="t" text="t" grouping="t"/>
            <o:signatureline v:ext="edit" id="{294DA7C1-E3F1-4505-B4B6-9993AB44890C}" provid="{00000000-0000-0000-0000-000000000000}" o:suggestedsigner="Sahil Vartak" o:suggestedsigner2="Tech Lead" o:suggestedsigneremail="vs.corp.in@gmail.com" issignatureline="t"/>
          </v:shape>
        </w:pict>
      </w:r>
    </w:p>
    <w:sectPr w:rsidR="00072D8F" w:rsidSect="0033504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86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6E6" w:rsidRDefault="00B676E6">
      <w:r>
        <w:separator/>
      </w:r>
    </w:p>
  </w:endnote>
  <w:endnote w:type="continuationSeparator" w:id="1">
    <w:p w:rsidR="00B676E6" w:rsidRDefault="00B676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8B1" w:rsidRDefault="001548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8B1" w:rsidRDefault="001548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8B1" w:rsidRDefault="001548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6E6" w:rsidRDefault="00B676E6">
      <w:r>
        <w:separator/>
      </w:r>
    </w:p>
  </w:footnote>
  <w:footnote w:type="continuationSeparator" w:id="1">
    <w:p w:rsidR="00B676E6" w:rsidRDefault="00B676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8B1" w:rsidRDefault="001548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5707"/>
      <w:docPartObj>
        <w:docPartGallery w:val="Watermarks"/>
        <w:docPartUnique/>
      </w:docPartObj>
    </w:sdtPr>
    <w:sdtContent>
      <w:p w:rsidR="00D136DD" w:rsidRDefault="006D0BD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2140580" o:spid="_x0000_s6148" type="#_x0000_t136" style="position:absolute;margin-left:0;margin-top:0;width:509.4pt;height:19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Quotation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8B1" w:rsidRDefault="001548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920FC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C87F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E1CE3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6B2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6A04B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5B00B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ECC7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66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4D6DC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F106B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stylePaneFormatFilter w:val="7F04"/>
  <w:defaultTabStop w:val="720"/>
  <w:drawingGridHorizontalSpacing w:val="87"/>
  <w:displayHorizontalDrawingGridEvery w:val="2"/>
  <w:noPunctuationKerning/>
  <w:characterSpacingControl w:val="doNotCompress"/>
  <w:hdrShapeDefaults>
    <o:shapedefaults v:ext="edit" spidmax="11266">
      <o:colormru v:ext="edit" colors="#3b5e91,#c6d4e8"/>
    </o:shapedefaults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92669F"/>
    <w:rsid w:val="00002021"/>
    <w:rsid w:val="00012C15"/>
    <w:rsid w:val="00012DA5"/>
    <w:rsid w:val="00017A97"/>
    <w:rsid w:val="00021624"/>
    <w:rsid w:val="000226F2"/>
    <w:rsid w:val="000403E8"/>
    <w:rsid w:val="000417F9"/>
    <w:rsid w:val="00043699"/>
    <w:rsid w:val="00047645"/>
    <w:rsid w:val="00056E24"/>
    <w:rsid w:val="00072D8F"/>
    <w:rsid w:val="000A72A8"/>
    <w:rsid w:val="000C60AF"/>
    <w:rsid w:val="000D1F46"/>
    <w:rsid w:val="000E447F"/>
    <w:rsid w:val="000E592C"/>
    <w:rsid w:val="001548B1"/>
    <w:rsid w:val="0015744F"/>
    <w:rsid w:val="001724F6"/>
    <w:rsid w:val="001732F5"/>
    <w:rsid w:val="00180611"/>
    <w:rsid w:val="001B2A81"/>
    <w:rsid w:val="001B5462"/>
    <w:rsid w:val="001B5F25"/>
    <w:rsid w:val="001D6696"/>
    <w:rsid w:val="001E3C2E"/>
    <w:rsid w:val="001E758C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326411"/>
    <w:rsid w:val="0033504D"/>
    <w:rsid w:val="00341D54"/>
    <w:rsid w:val="003465E2"/>
    <w:rsid w:val="00360D3D"/>
    <w:rsid w:val="00370561"/>
    <w:rsid w:val="003756B5"/>
    <w:rsid w:val="00387E68"/>
    <w:rsid w:val="003A1E70"/>
    <w:rsid w:val="003A4E32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8450B"/>
    <w:rsid w:val="004D6D3B"/>
    <w:rsid w:val="004E3995"/>
    <w:rsid w:val="004F3FB4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71BA"/>
    <w:rsid w:val="00640AAC"/>
    <w:rsid w:val="00647F33"/>
    <w:rsid w:val="0065596D"/>
    <w:rsid w:val="006975BE"/>
    <w:rsid w:val="006A68E8"/>
    <w:rsid w:val="006C4528"/>
    <w:rsid w:val="006C6182"/>
    <w:rsid w:val="006D0BD5"/>
    <w:rsid w:val="006D2782"/>
    <w:rsid w:val="006F21A0"/>
    <w:rsid w:val="006F752E"/>
    <w:rsid w:val="00703C78"/>
    <w:rsid w:val="00723603"/>
    <w:rsid w:val="0072491C"/>
    <w:rsid w:val="00727B08"/>
    <w:rsid w:val="0074437D"/>
    <w:rsid w:val="00751F2C"/>
    <w:rsid w:val="00761383"/>
    <w:rsid w:val="00763353"/>
    <w:rsid w:val="00763758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0B08"/>
    <w:rsid w:val="00824635"/>
    <w:rsid w:val="00897D19"/>
    <w:rsid w:val="008A1909"/>
    <w:rsid w:val="008A3C48"/>
    <w:rsid w:val="008A4FC8"/>
    <w:rsid w:val="008B549F"/>
    <w:rsid w:val="008C18F6"/>
    <w:rsid w:val="008C1DFD"/>
    <w:rsid w:val="008C56B3"/>
    <w:rsid w:val="008D63CA"/>
    <w:rsid w:val="008E6D99"/>
    <w:rsid w:val="008F7829"/>
    <w:rsid w:val="00904F13"/>
    <w:rsid w:val="00923ED7"/>
    <w:rsid w:val="0092669F"/>
    <w:rsid w:val="0093568C"/>
    <w:rsid w:val="009463E1"/>
    <w:rsid w:val="009520ED"/>
    <w:rsid w:val="00961A6A"/>
    <w:rsid w:val="00966790"/>
    <w:rsid w:val="0098251A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0AC8"/>
    <w:rsid w:val="00A4752F"/>
    <w:rsid w:val="00A62877"/>
    <w:rsid w:val="00A67B29"/>
    <w:rsid w:val="00A71F71"/>
    <w:rsid w:val="00AB03C9"/>
    <w:rsid w:val="00B509E3"/>
    <w:rsid w:val="00B530A0"/>
    <w:rsid w:val="00B676E6"/>
    <w:rsid w:val="00B7167B"/>
    <w:rsid w:val="00B764B8"/>
    <w:rsid w:val="00B8048F"/>
    <w:rsid w:val="00B929D8"/>
    <w:rsid w:val="00B96B3F"/>
    <w:rsid w:val="00BA71B8"/>
    <w:rsid w:val="00BA7FA7"/>
    <w:rsid w:val="00BB4DAA"/>
    <w:rsid w:val="00BB763E"/>
    <w:rsid w:val="00BC055D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E1AB4"/>
    <w:rsid w:val="00CF01AF"/>
    <w:rsid w:val="00D019B8"/>
    <w:rsid w:val="00D136DD"/>
    <w:rsid w:val="00D33CEA"/>
    <w:rsid w:val="00D36630"/>
    <w:rsid w:val="00D4146A"/>
    <w:rsid w:val="00D45E69"/>
    <w:rsid w:val="00D7042E"/>
    <w:rsid w:val="00D76A11"/>
    <w:rsid w:val="00D87572"/>
    <w:rsid w:val="00D8761E"/>
    <w:rsid w:val="00D97115"/>
    <w:rsid w:val="00DA2B5F"/>
    <w:rsid w:val="00DC1152"/>
    <w:rsid w:val="00DE09CB"/>
    <w:rsid w:val="00DF7693"/>
    <w:rsid w:val="00E27198"/>
    <w:rsid w:val="00E358C1"/>
    <w:rsid w:val="00E371FA"/>
    <w:rsid w:val="00E42426"/>
    <w:rsid w:val="00E6107D"/>
    <w:rsid w:val="00E9764B"/>
    <w:rsid w:val="00EF58B4"/>
    <w:rsid w:val="00F01850"/>
    <w:rsid w:val="00F1292B"/>
    <w:rsid w:val="00F52042"/>
    <w:rsid w:val="00F64BE0"/>
    <w:rsid w:val="00F70E38"/>
    <w:rsid w:val="00FB1848"/>
    <w:rsid w:val="00FB6F67"/>
    <w:rsid w:val="00FC1B2C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ru v:ext="edit" colors="#3b5e91,#c6d4e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5AF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2A6C7D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36630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link w:val="DateandNumberCharChar"/>
    <w:qFormat/>
    <w:rsid w:val="00AB03C9"/>
    <w:pPr>
      <w:jc w:val="right"/>
    </w:pPr>
    <w:rPr>
      <w:caps/>
      <w:sz w:val="16"/>
      <w:szCs w:val="16"/>
    </w:rPr>
  </w:style>
  <w:style w:type="character" w:customStyle="1" w:styleId="DateandNumberCharChar">
    <w:name w:val="Date and Number Char Char"/>
    <w:basedOn w:val="DefaultParagraphFont"/>
    <w:link w:val="DateandNumber"/>
    <w:rsid w:val="003A1E70"/>
    <w:rPr>
      <w:rFonts w:ascii="Trebuchet MS" w:hAnsi="Trebuchet MS"/>
      <w:caps/>
      <w:spacing w:val="4"/>
      <w:sz w:val="16"/>
      <w:szCs w:val="16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ColumnHeadings">
    <w:name w:val="Column Headings"/>
    <w:basedOn w:val="Normal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qFormat/>
    <w:rsid w:val="00D36630"/>
    <w:rPr>
      <w:b/>
    </w:rPr>
  </w:style>
  <w:style w:type="character" w:customStyle="1" w:styleId="ExpirationDateCharChar">
    <w:name w:val="Expiration Date Char Char"/>
    <w:basedOn w:val="DateandNumberCharChar"/>
    <w:link w:val="ExpirationDate"/>
    <w:rsid w:val="00D36630"/>
    <w:rPr>
      <w:rFonts w:asciiTheme="minorHAnsi" w:hAnsiTheme="minorHAnsi"/>
      <w:b/>
      <w:caps/>
    </w:rPr>
  </w:style>
  <w:style w:type="paragraph" w:customStyle="1" w:styleId="SmallType">
    <w:name w:val="Small Type"/>
    <w:basedOn w:val="Normal"/>
    <w:link w:val="SmallTypeChar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SmallTypeChar">
    <w:name w:val="Small Type Char"/>
    <w:basedOn w:val="DefaultParagraphFont"/>
    <w:link w:val="SmallType"/>
    <w:rsid w:val="00D36630"/>
    <w:rPr>
      <w:rFonts w:asciiTheme="minorHAnsi" w:hAnsiTheme="minorHAnsi"/>
      <w:spacing w:val="4"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Header">
    <w:name w:val="header"/>
    <w:basedOn w:val="Normal"/>
    <w:link w:val="HeaderChar"/>
    <w:semiHidden/>
    <w:unhideWhenUsed/>
    <w:rsid w:val="00D136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D136DD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semiHidden/>
    <w:unhideWhenUsed/>
    <w:rsid w:val="00D136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D136DD"/>
    <w:rPr>
      <w:rFonts w:asciiTheme="minorHAnsi" w:hAnsiTheme="minorHAnsi"/>
      <w:spacing w:val="4"/>
      <w:sz w:val="17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il\AppData\Local\Temp\tf02808042.dotx" TargetMode="External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../customXml/item7.xml"/><Relationship Id="rId7" Type="http://schemas.openxmlformats.org/officeDocument/2006/relationships/webSettings" Target="webSettings.xml"/><Relationship Id="rId2" Type="http://schemas.openxmlformats.org/officeDocument/2006/relationships/customXml" Target="../../customXml/item6.xml"/><Relationship Id="rId1" Type="http://schemas.openxmlformats.org/officeDocument/2006/relationships/customXml" Target="../../customXml/item5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../customXml/item8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27CE6698E2D439F9863E4736C022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D487F-4FE1-4FF2-A517-DCC1882CAE4E}"/>
      </w:docPartPr>
      <w:docPartBody>
        <w:p w:rsidR="0049646B" w:rsidRDefault="00682E7E">
          <w:pPr>
            <w:pStyle w:val="127CE6698E2D439F9863E4736C022D1D"/>
          </w:pPr>
          <w:r>
            <w:t>[Company Name]</w:t>
          </w:r>
        </w:p>
      </w:docPartBody>
    </w:docPart>
    <w:docPart>
      <w:docPartPr>
        <w:name w:val="696C6C99285A407681E9D11032490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FBD6A-B29C-4E98-9396-2D40154027C6}"/>
      </w:docPartPr>
      <w:docPartBody>
        <w:p w:rsidR="0049646B" w:rsidRDefault="00682E7E">
          <w:pPr>
            <w:pStyle w:val="696C6C99285A407681E9D11032490B2E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82E7E"/>
    <w:rsid w:val="0049646B"/>
    <w:rsid w:val="00682E7E"/>
    <w:rsid w:val="00993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7CE6698E2D439F9863E4736C022D1D">
    <w:name w:val="127CE6698E2D439F9863E4736C022D1D"/>
    <w:rsid w:val="0049646B"/>
  </w:style>
  <w:style w:type="paragraph" w:customStyle="1" w:styleId="43BD6702CBF14637941BA5C3525558C4">
    <w:name w:val="43BD6702CBF14637941BA5C3525558C4"/>
    <w:rsid w:val="0049646B"/>
  </w:style>
  <w:style w:type="paragraph" w:customStyle="1" w:styleId="52C415623F2D4B648DF58D050C6EF210">
    <w:name w:val="52C415623F2D4B648DF58D050C6EF210"/>
    <w:rsid w:val="0049646B"/>
  </w:style>
  <w:style w:type="paragraph" w:customStyle="1" w:styleId="696C6C99285A407681E9D11032490B2E">
    <w:name w:val="696C6C99285A407681E9D11032490B2E"/>
    <w:rsid w:val="0049646B"/>
  </w:style>
  <w:style w:type="paragraph" w:customStyle="1" w:styleId="41EAEAB2DB844ED1AE31585996B7E83A">
    <w:name w:val="41EAEAB2DB844ED1AE31585996B7E83A"/>
    <w:rsid w:val="0049646B"/>
  </w:style>
  <w:style w:type="paragraph" w:customStyle="1" w:styleId="6660F1327A8043859A27F8C50F2A8255">
    <w:name w:val="6660F1327A8043859A27F8C50F2A8255"/>
    <w:rsid w:val="0049646B"/>
  </w:style>
  <w:style w:type="paragraph" w:customStyle="1" w:styleId="ABDA7DA05B024B5288B74F63B7E71CE6">
    <w:name w:val="ABDA7DA05B024B5288B74F63B7E71CE6"/>
    <w:rsid w:val="0049646B"/>
  </w:style>
  <w:style w:type="paragraph" w:customStyle="1" w:styleId="22B1C45BE4D947E3890C7740A08398EA">
    <w:name w:val="22B1C45BE4D947E3890C7740A08398EA"/>
    <w:rsid w:val="0049646B"/>
  </w:style>
  <w:style w:type="paragraph" w:customStyle="1" w:styleId="95CA58A1715A4C1581A6A7AA77D42107">
    <w:name w:val="95CA58A1715A4C1581A6A7AA77D42107"/>
    <w:rsid w:val="0049646B"/>
  </w:style>
  <w:style w:type="paragraph" w:customStyle="1" w:styleId="45D9F894710848E886F869B13936BCE5">
    <w:name w:val="45D9F894710848E886F869B13936BCE5"/>
    <w:rsid w:val="0049646B"/>
  </w:style>
  <w:style w:type="paragraph" w:customStyle="1" w:styleId="A3E06753533C4C53805FCEDB2634F761">
    <w:name w:val="A3E06753533C4C53805FCEDB2634F761"/>
    <w:rsid w:val="0049646B"/>
  </w:style>
  <w:style w:type="paragraph" w:customStyle="1" w:styleId="A8F3D02ED45A48AAA273682A84192F08">
    <w:name w:val="A8F3D02ED45A48AAA273682A84192F08"/>
    <w:rsid w:val="0049646B"/>
  </w:style>
  <w:style w:type="paragraph" w:customStyle="1" w:styleId="FDB37673F635498E9910F7020B475E86">
    <w:name w:val="FDB37673F635498E9910F7020B475E86"/>
    <w:rsid w:val="0049646B"/>
  </w:style>
  <w:style w:type="paragraph" w:customStyle="1" w:styleId="A2A6E437857D402F82A747558FF6EB4A">
    <w:name w:val="A2A6E437857D402F82A747558FF6EB4A"/>
    <w:rsid w:val="0049646B"/>
  </w:style>
  <w:style w:type="paragraph" w:customStyle="1" w:styleId="830BE51A27EA43A088608097EED1193D">
    <w:name w:val="830BE51A27EA43A088608097EED1193D"/>
    <w:rsid w:val="0049646B"/>
  </w:style>
  <w:style w:type="character" w:styleId="PlaceholderText">
    <w:name w:val="Placeholder Text"/>
    <w:basedOn w:val="DefaultParagraphFont"/>
    <w:uiPriority w:val="99"/>
    <w:semiHidden/>
    <w:rsid w:val="0049646B"/>
    <w:rPr>
      <w:color w:val="808080"/>
    </w:rPr>
  </w:style>
  <w:style w:type="paragraph" w:customStyle="1" w:styleId="0EBC08A7C4FC427EA7DDDAAFD6CBCEFF">
    <w:name w:val="0EBC08A7C4FC427EA7DDDAAFD6CBCEFF"/>
    <w:rsid w:val="0049646B"/>
  </w:style>
  <w:style w:type="paragraph" w:customStyle="1" w:styleId="24F13CC06D2D425A9F0C27BDA2987CF6">
    <w:name w:val="24F13CC06D2D425A9F0C27BDA2987CF6"/>
    <w:rsid w:val="00682E7E"/>
  </w:style>
  <w:style w:type="paragraph" w:customStyle="1" w:styleId="D7D74C0D99914FA9A8F3214B58539652">
    <w:name w:val="D7D74C0D99914FA9A8F3214B58539652"/>
    <w:rsid w:val="00682E7E"/>
  </w:style>
  <w:style w:type="paragraph" w:customStyle="1" w:styleId="A58A8314963D4A2DBB2A03EAE8E9EF85">
    <w:name w:val="A58A8314963D4A2DBB2A03EAE8E9EF85"/>
    <w:rsid w:val="0049646B"/>
  </w:style>
  <w:style w:type="paragraph" w:customStyle="1" w:styleId="D43F7B7B834A42A793DA5B41916AACA2">
    <w:name w:val="D43F7B7B834A42A793DA5B41916AACA2"/>
    <w:rsid w:val="0049646B"/>
  </w:style>
  <w:style w:type="paragraph" w:customStyle="1" w:styleId="4F8AAC09C144430D8C312907CB31E2A2">
    <w:name w:val="4F8AAC09C144430D8C312907CB31E2A2"/>
    <w:rsid w:val="0049646B"/>
  </w:style>
  <w:style w:type="paragraph" w:customStyle="1" w:styleId="4C23E92A5EE04429816C26726FE48CF9">
    <w:name w:val="4C23E92A5EE04429816C26726FE48CF9"/>
    <w:rsid w:val="0049646B"/>
  </w:style>
  <w:style w:type="paragraph" w:customStyle="1" w:styleId="3A581F29B6FB409CA0301C7C9120BABF">
    <w:name w:val="3A581F29B6FB409CA0301C7C9120BABF"/>
    <w:rsid w:val="0049646B"/>
  </w:style>
  <w:style w:type="paragraph" w:customStyle="1" w:styleId="396BDD01DCC3438E9E3F33CAADEDC533">
    <w:name w:val="396BDD01DCC3438E9E3F33CAADEDC533"/>
    <w:rsid w:val="0049646B"/>
  </w:style>
  <w:style w:type="paragraph" w:customStyle="1" w:styleId="AB97D99FF542404593B0E139D92BF0F2">
    <w:name w:val="AB97D99FF542404593B0E139D92BF0F2"/>
    <w:rsid w:val="0049646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Lficko21oCsA354faUUDPhT2UG4=</DigestValue>
    </Reference>
    <Reference URI="#idOfficeObject" Type="http://www.w3.org/2000/09/xmldsig#Object">
      <DigestMethod Algorithm="http://www.w3.org/2000/09/xmldsig#sha1"/>
      <DigestValue>sXZ3iKponwT+WafxbRUYNz5f7k8=</DigestValue>
    </Reference>
    <Reference URI="#idValidSigLnImg" Type="http://www.w3.org/2000/09/xmldsig#Object">
      <DigestMethod Algorithm="http://www.w3.org/2000/09/xmldsig#sha1"/>
      <DigestValue>xF5tRTPmzHCArAzNusDPEYYlYD4=</DigestValue>
    </Reference>
    <Reference URI="#idInvalidSigLnImg" Type="http://www.w3.org/2000/09/xmldsig#Object">
      <DigestMethod Algorithm="http://www.w3.org/2000/09/xmldsig#sha1"/>
      <DigestValue>xfzTToIVYgK7S+Za16egYO6fBWQ=</DigestValue>
    </Reference>
  </SignedInfo>
  <SignatureValue>
    W+ruNZIZb01mRXeBaQknPqu9bLTr0ftaExDMAY5jXbN0YmuvWv1vJeU4IIDa/D2rysDbSMyT
    ZiubaJQpPo46ubvscCA9uAqt7u1iMTrQYrvY8xFXrSbZaCqdt9WhEZMl7U9G7unYwbSAyggP
    ywI4a3IJF39a/TncJh1pQ9SS3mc=
  </SignatureValue>
  <KeyInfo>
    <KeyValue>
      <RSAKeyValue>
        <Modulus>
            5GVwkEh/6I55nw/vaJ+sOUStV1Jv6D1NkZ/qML59U/kE1MjFdMB3cP+eRGyxC1fBy3fh+8ZP
            8zTBV7im1bMTLXxQPomeTlwWVkNAb/QVvlifqblzigZb9dL8TSAOW7/vD+GBxEoE8egDxa3a
            cF2sdHP6EMylydR1tiSQoZrKz/E=
          </Modulus>
        <Exponent>AQAB</Exponent>
      </RSAKeyValue>
    </KeyValue>
    <X509Data>
      <X509Certificate>
          MIICUDCCAbmgAwIBAgIQLbvpiK8LlLtEbusdQJlRMzANBgkqhkiG9w0BAQUFADBeMRUwEwYD
          VQQDEwxTYWhpbCBWYXJ0YWsxIzAhBgkqhkiG9w0BCQEWFHZzLmNvcnAuaW5AZ21haWwuY29t
          MRAwDgYDVQQKEwdWUy1Db3JwMQ4wDAYDVQQHEwVJbmRpYTAeFw0xNzExMjgxNzIwMjlaFw0x
          ODExMjgyMzIwMjlaMF4xFTATBgNVBAMTDFNhaGlsIFZhcnRhazEjMCEGCSqGSIb3DQEJARYU
          dnMuY29ycC5pbkBnbWFpbC5jb20xEDAOBgNVBAoTB1ZTLUNvcnAxDjAMBgNVBAcTBUluZGlh
          MIGfMA0GCSqGSIb3DQEBAQUAA4GNADCBiQKBgQDkZXCQSH/ojnmfD+9on6w5RK1XUm/oPU2R
          n+owvn1T+QTUyMV0wHdw/55EbLELV8HLd+H7xk/zNMFXuKbVsxMtfFA+iZ5OXBZWQ0Bv9BW+
          WJ+puXOKBlv10vxNIA5bv+8P4YHESgTx6APFrdpwXax0c/oQzKXJ1HW2JJChmsrP8QIDAQAB
          ow8wDTALBgNVHQ8EBAMCBsAwDQYJKoZIhvcNAQEFBQADgYEAj+oXfYXy08bY0l/FmEiwaiBt
          4gXluVPbD8udeU6cy+ZMmfI8JzgRq7spOmgKdrrICTUBc/TkpmrO0sJ6OoYRSR9NvXd1ZbES
          MHQ6bLJSrcEBu3Z5vi8AJjdmGJ4o4ItL96ctEPAL71m4suw6jG0lL75uGjdpQhFKYO7lLS8C
          yDA=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8"/>
            <mdssi:RelationshipReference SourceId="rId13"/>
            <mdssi:RelationshipReference SourceId="rId18"/>
            <mdssi:RelationshipReference SourceId="rId7"/>
            <mdssi:RelationshipReference SourceId="rId12"/>
            <mdssi:RelationshipReference SourceId="rId17"/>
            <mdssi:RelationshipReference SourceId="rId16"/>
            <mdssi:RelationshipReference SourceId="rId20"/>
            <mdssi:RelationshipReference SourceId="rId6"/>
            <mdssi:RelationshipReference SourceId="rId11"/>
            <mdssi:RelationshipReference SourceId="rId5"/>
            <mdssi:RelationshipReference SourceId="rId15"/>
            <mdssi:RelationshipReference SourceId="rId10"/>
            <mdssi:RelationshipReference SourceId="rId19"/>
            <mdssi:RelationshipReference SourceId="rId9"/>
            <mdssi:RelationshipReference SourceId="rId14"/>
          </Transform>
          <Transform Algorithm="http://www.w3.org/TR/2001/REC-xml-c14n-20010315"/>
        </Transforms>
        <DigestMethod Algorithm="http://www.w3.org/2000/09/xmldsig#sha1"/>
        <DigestValue>n7d1KKvh2Rs+uS22dVkphR8PyuU=</DigestValue>
      </Reference>
      <Reference URI="/word/document.xml?ContentType=application/vnd.openxmlformats-officedocument.wordprocessingml.document.main+xml">
        <DigestMethod Algorithm="http://www.w3.org/2000/09/xmldsig#sha1"/>
        <DigestValue>qDaBQ+65zxi/eB4Ns8PlUlxCS8Y=</DigestValue>
      </Reference>
      <Reference URI="/word/endnotes.xml?ContentType=application/vnd.openxmlformats-officedocument.wordprocessingml.endnotes+xml">
        <DigestMethod Algorithm="http://www.w3.org/2000/09/xmldsig#sha1"/>
        <DigestValue>J0+8wJp+3VyoOrPxvbNlpjkfWb4=</DigestValue>
      </Reference>
      <Reference URI="/word/fontTable.xml?ContentType=application/vnd.openxmlformats-officedocument.wordprocessingml.fontTable+xml">
        <DigestMethod Algorithm="http://www.w3.org/2000/09/xmldsig#sha1"/>
        <DigestValue>emMafwr9HR7z1FPyymFsqwS/vMA=</DigestValue>
      </Reference>
      <Reference URI="/word/footer1.xml?ContentType=application/vnd.openxmlformats-officedocument.wordprocessingml.footer+xml">
        <DigestMethod Algorithm="http://www.w3.org/2000/09/xmldsig#sha1"/>
        <DigestValue>dxebtRVFNV9r8Qtbiww5CmqaZWc=</DigestValue>
      </Reference>
      <Reference URI="/word/footer2.xml?ContentType=application/vnd.openxmlformats-officedocument.wordprocessingml.footer+xml">
        <DigestMethod Algorithm="http://www.w3.org/2000/09/xmldsig#sha1"/>
        <DigestValue>dxebtRVFNV9r8Qtbiww5CmqaZWc=</DigestValue>
      </Reference>
      <Reference URI="/word/footer3.xml?ContentType=application/vnd.openxmlformats-officedocument.wordprocessingml.footer+xml">
        <DigestMethod Algorithm="http://www.w3.org/2000/09/xmldsig#sha1"/>
        <DigestValue>dxebtRVFNV9r8Qtbiww5CmqaZWc=</DigestValue>
      </Reference>
      <Reference URI="/word/footnotes.xml?ContentType=application/vnd.openxmlformats-officedocument.wordprocessingml.footnotes+xml">
        <DigestMethod Algorithm="http://www.w3.org/2000/09/xmldsig#sha1"/>
        <DigestValue>9mVYnGMvRzQoY3m+S/JNpaacLrc=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SourceId="rId8"/>
            <mdssi:RelationshipReference SourceId="rId7"/>
            <mdssi:RelationshipReference SourceId="rId6"/>
            <mdssi:RelationshipReference SourceId="rId5"/>
          </Transform>
          <Transform Algorithm="http://www.w3.org/TR/2001/REC-xml-c14n-20010315"/>
        </Transforms>
        <DigestMethod Algorithm="http://www.w3.org/2000/09/xmldsig#sha1"/>
        <DigestValue>onkUT65P76U8eUDWGPvdhiAS+Og=</DigestValue>
      </Reference>
      <Reference URI="/word/glossary/document.xml?ContentType=application/vnd.openxmlformats-officedocument.wordprocessingml.document.glossary+xml">
        <DigestMethod Algorithm="http://www.w3.org/2000/09/xmldsig#sha1"/>
        <DigestValue>dK0vXI4SvIU19Ec1pMor51nq9Ro=</DigestValue>
      </Reference>
      <Reference URI="/word/glossary/fontTable.xml?ContentType=application/vnd.openxmlformats-officedocument.wordprocessingml.fontTable+xml">
        <DigestMethod Algorithm="http://www.w3.org/2000/09/xmldsig#sha1"/>
        <DigestValue>oy7f+wLYq6YA0OjTf+MbTQ6pYMo=</DigestValue>
      </Reference>
      <Reference URI="/word/glossary/settings.xml?ContentType=application/vnd.openxmlformats-officedocument.wordprocessingml.settings+xml">
        <DigestMethod Algorithm="http://www.w3.org/2000/09/xmldsig#sha1"/>
        <DigestValue>YX4RRcExC/GJm2NfOw/7PObYZ/8=</DigestValue>
      </Reference>
      <Reference URI="/word/glossary/styles.xml?ContentType=application/vnd.openxmlformats-officedocument.wordprocessingml.styles+xml">
        <DigestMethod Algorithm="http://www.w3.org/2000/09/xmldsig#sha1"/>
        <DigestValue>PDMqTtTIcn/0AmTS+ugye1zH/Y4=</DigestValue>
      </Reference>
      <Reference URI="/word/glossary/webSettings.xml?ContentType=application/vnd.openxmlformats-officedocument.wordprocessingml.webSettings+xml">
        <DigestMethod Algorithm="http://www.w3.org/2000/09/xmldsig#sha1"/>
        <DigestValue>lsJpQUi3QcTiTVvBBf6+hbXAN/o=</DigestValue>
      </Reference>
      <Reference URI="/word/header1.xml?ContentType=application/vnd.openxmlformats-officedocument.wordprocessingml.header+xml">
        <DigestMethod Algorithm="http://www.w3.org/2000/09/xmldsig#sha1"/>
        <DigestValue>x1qoKInG0isstAEL9Pz9yBY5S5Y=</DigestValue>
      </Reference>
      <Reference URI="/word/header2.xml?ContentType=application/vnd.openxmlformats-officedocument.wordprocessingml.header+xml">
        <DigestMethod Algorithm="http://www.w3.org/2000/09/xmldsig#sha1"/>
        <DigestValue>cWOZGfapbkAk7JIrSF1KENxSViE=</DigestValue>
      </Reference>
      <Reference URI="/word/header3.xml?ContentType=application/vnd.openxmlformats-officedocument.wordprocessingml.header+xml">
        <DigestMethod Algorithm="http://www.w3.org/2000/09/xmldsig#sha1"/>
        <DigestValue>x1qoKInG0isstAEL9Pz9yBY5S5Y=</DigestValue>
      </Reference>
      <Reference URI="/word/media/image1.emf?ContentType=image/x-emf">
        <DigestMethod Algorithm="http://www.w3.org/2000/09/xmldsig#sha1"/>
        <DigestValue>n+iUGE1q/o9hTjZbboa0Mt2RZpM=</DigestValue>
      </Reference>
      <Reference URI="/word/media/image2.jpeg?ContentType=image/jpeg">
        <DigestMethod Algorithm="http://www.w3.org/2000/09/xmldsig#sha1"/>
        <DigestValue>R0MtCD40fSaBTpdmPNQTQxIyYIs=</DigestValue>
      </Reference>
      <Reference URI="/word/numbering.xml?ContentType=application/vnd.openxmlformats-officedocument.wordprocessingml.numbering+xml">
        <DigestMethod Algorithm="http://www.w3.org/2000/09/xmldsig#sha1"/>
        <DigestValue>k+OSWvmFvoM5aNJWBpjLep7PXQ0=</DigestValue>
      </Reference>
      <Reference URI="/word/settings.xml?ContentType=application/vnd.openxmlformats-officedocument.wordprocessingml.settings+xml">
        <DigestMethod Algorithm="http://www.w3.org/2000/09/xmldsig#sha1"/>
        <DigestValue>j/j5PFGTxey2q83vqKqUVeMlubM=</DigestValue>
      </Reference>
      <Reference URI="/word/styles.xml?ContentType=application/vnd.openxmlformats-officedocument.wordprocessingml.styles+xml">
        <DigestMethod Algorithm="http://www.w3.org/2000/09/xmldsig#sha1"/>
        <DigestValue>yhvbKT9/ezD02t5mcM+QxpJyfhg=</DigestValue>
      </Reference>
      <Reference URI="/word/theme/_rels/theme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CrH95yKXAvCEoJ9cgqirp1ltGAo=</DigestValue>
      </Reference>
      <Reference URI="/word/theme/theme1.xml?ContentType=application/vnd.openxmlformats-officedocument.theme+xml">
        <DigestMethod Algorithm="http://www.w3.org/2000/09/xmldsig#sha1"/>
        <DigestValue>55NKfMkXK8hzoHUxaJ4UK3ELWDo=</DigestValue>
      </Reference>
      <Reference URI="/word/webSettings.xml?ContentType=application/vnd.openxmlformats-officedocument.wordprocessingml.webSettings+xml">
        <DigestMethod Algorithm="http://www.w3.org/2000/09/xmldsig#sha1"/>
        <DigestValue>MBsICb3hj8JwxXIEQHh+ZNe3F9Q=</DigestValue>
      </Reference>
    </Manifest>
    <SignatureProperties>
      <SignatureProperty Id="idSignatureTime" Target="#idPackageSignature">
        <mdssi:SignatureTime>
          <mdssi:Format>YYYY-MM-DDThh:mm:ssTZD</mdssi:Format>
          <mdssi:Value>2018-01-27T15:19:36Z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{294DA7C1-E3F1-4505-B4B6-9993AB44890C}</SetupID>
          <SignatureText/>
          <SignatureImage>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v/f/9//3//f/9//3//f95//3//f/9//3//f/9//3//f/9//3//f/9//3//f/9//3//f/9//3//f/9//3//f/9//3//f/9//3//f/9//3//f/9//3//f/9//3//f/9//3//f/9//3//f/9//3//f/9//3//f/9//3//f/9//3//f/9//3//f/9//3//f/9//3//f/9//3//f/9//3//f/9//3//f95//3/ef99/3n//f9573n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e/9/3nv/f95//3/ef/9//3//f/9//3//f/9//3//f/9//3//f/9//3//f/9//3//f/9//3//f/9//3//f/9//3//f/9//3//f/9//3//f/9//3//f/9//39MAAAAZAAAAAAAAAAAAAAAfwAAAEMAAAAAAAAAAAAAAIAAAABEAAAAKQCqAAAAAAAAAAAAAACAPwAAAAAAAAAAAACAPwAAAAAAAAAAAAAAAAAAAAAAAAAAAAAAAAAAAAAAAAAAIgAAAAwAAAD/////RgAAABwAAAAQAAAARU1GKwJAAAAMAAAAAAAAAA4AAAAUAAAAAAAAABAAAAAUAAAA</SignatureImage>
          <SignatureComments/>
          <WindowsVersion>6.2</WindowsVersion>
          <OfficeVersion>12.0</OfficeVersion>
          <ApplicationVersion>12.0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  <Object Id="idValidSigLnImg">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</Object>
  <Object Id="idInvalidSigLnImg">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4ASQERiebwCx4+V0QQoAAPCdbwAAAAAA4ASQETCebwCx4+V0wxAAAAiebwDRECGr0RCrAAAAAAAAAAAAwxCJ//////9EFwAACokKAMgXLA4AAAAAZHYACAAAAAAlAAAADAAAAAUAAABGAAAAKAAAABwAAABHRElDAgAAAAAAAAAAAAAAgAAAAEQAAAAAAAAAIQAAAAgAAABiAAAADAAAAAEAAAAVAAAADAAAAAQAAAAVAAAADAAAAAQAAABRAAAAeEMAACoAAAAbAAAAnQAAAFUAAAABAAAAAQAAAAAAAAAAAAAAfwAAAEMAAABQAAAAKAAAAHgAAAAAQwAAAAAAACAAzAB/AAAAQgAAACgAAAB/AAAAQwAAAAEAEAAAAAAAAAAAAAAAAAAAAAAAAAAAAAAA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2011-12-28T18:27:00+00:00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1404814</Value>
      <Value>1404815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Service quote (Blue Gradient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TP102808041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2011-12-28T18:27:00+00:00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1404814</Value>
      <Value>1404815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Service quote (Blue Gradient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TP102808041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19A29A04-F68D-43E3-A966-DE24AA4026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646F08-B443-4D99-90F9-D85CF171E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CF63E1-BFCA-47FE-BFC1-A48C807CF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03F0F8-39E1-4BE6-8CB5-2E930A1E575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19A29A04-F68D-43E3-A966-DE24AA4026A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6646F08-B443-4D99-90F9-D85CF171ECE8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80CF63E1-BFCA-47FE-BFC1-A48C807CF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9103F0F8-39E1-4BE6-8CB5-2E930A1E575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tf02808042</Template>
  <TotalTime>42</TotalTime>
  <Pages>1</Pages>
  <Words>82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quote (Blue Gradient design)</vt:lpstr>
    </vt:vector>
  </TitlesOfParts>
  <Company>Microsoft Corporation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quote (Blue Gradient design)</dc:title>
  <dc:subject>Sahil Vartak</dc:subject>
  <dc:creator>Sahil Vartak</dc:creator>
  <cp:lastModifiedBy>Sahil Vartak</cp:lastModifiedBy>
  <cp:revision>2</cp:revision>
  <cp:lastPrinted>2017-11-30T17:26:00Z</cp:lastPrinted>
  <dcterms:created xsi:type="dcterms:W3CDTF">2017-11-30T17:25:00Z</dcterms:created>
  <dcterms:modified xsi:type="dcterms:W3CDTF">2018-01-27T15:19:00Z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